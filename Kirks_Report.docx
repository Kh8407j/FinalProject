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0F41" w14:textId="77777777" w:rsidR="002B72C6" w:rsidRPr="002B72C6" w:rsidRDefault="002B72C6" w:rsidP="002B72C6"/>
    <w:p w14:paraId="5D4FDDCB" w14:textId="77777777" w:rsidR="002B72C6" w:rsidRPr="00166B4E" w:rsidRDefault="002B72C6" w:rsidP="002B72C6">
      <w:pPr>
        <w:rPr>
          <w:rStyle w:val="Strong"/>
        </w:rPr>
      </w:pPr>
    </w:p>
    <w:p w14:paraId="5BFCA2E4" w14:textId="77777777" w:rsidR="002B72C6" w:rsidRPr="00166B4E" w:rsidRDefault="002B72C6" w:rsidP="002B72C6">
      <w:pPr>
        <w:rPr>
          <w:rStyle w:val="Strong"/>
        </w:rPr>
      </w:pPr>
    </w:p>
    <w:p w14:paraId="0601DF1F" w14:textId="353AF4B4" w:rsidR="002B72C6" w:rsidRPr="003F24F6" w:rsidRDefault="000F61D0" w:rsidP="002B72C6">
      <w:pPr>
        <w:jc w:val="center"/>
        <w:rPr>
          <w:rStyle w:val="Strong"/>
        </w:rPr>
      </w:pPr>
      <w:r>
        <w:rPr>
          <w:rStyle w:val="Strong"/>
        </w:rPr>
        <w:t>Kirk Hogden</w:t>
      </w:r>
    </w:p>
    <w:p w14:paraId="10D95705" w14:textId="77777777" w:rsidR="002B72C6" w:rsidRPr="003F24F6" w:rsidRDefault="002B72C6" w:rsidP="002B72C6">
      <w:pPr>
        <w:jc w:val="center"/>
        <w:rPr>
          <w:rStyle w:val="Strong"/>
        </w:rPr>
      </w:pPr>
    </w:p>
    <w:p w14:paraId="7CEC1B7A" w14:textId="77777777" w:rsidR="002B72C6" w:rsidRPr="003F24F6" w:rsidRDefault="002B72C6" w:rsidP="002B72C6">
      <w:pPr>
        <w:jc w:val="center"/>
        <w:rPr>
          <w:rStyle w:val="Strong"/>
        </w:rPr>
      </w:pPr>
    </w:p>
    <w:p w14:paraId="08E70E29" w14:textId="2B4934CB" w:rsidR="002B72C6" w:rsidRPr="002B72C6" w:rsidRDefault="002B72C6" w:rsidP="002B72C6">
      <w:pPr>
        <w:jc w:val="center"/>
      </w:pPr>
      <w:r w:rsidRPr="002B72C6">
        <w:t xml:space="preserve">Supervisor: </w:t>
      </w:r>
      <w:r w:rsidR="000F61D0">
        <w:rPr>
          <w:rStyle w:val="Strong"/>
        </w:rPr>
        <w:t>Nuno Palmeiro Otero</w:t>
      </w:r>
    </w:p>
    <w:p w14:paraId="2316F1AB" w14:textId="77777777" w:rsidR="002B72C6" w:rsidRPr="002B72C6" w:rsidRDefault="002B72C6" w:rsidP="002B72C6">
      <w:pPr>
        <w:jc w:val="center"/>
      </w:pPr>
    </w:p>
    <w:p w14:paraId="4241FE7E" w14:textId="77777777" w:rsidR="002B72C6" w:rsidRPr="002B72C6" w:rsidRDefault="002B72C6" w:rsidP="002B72C6">
      <w:pPr>
        <w:jc w:val="center"/>
      </w:pPr>
    </w:p>
    <w:p w14:paraId="78CD0BA6" w14:textId="77777777" w:rsidR="002B72C6" w:rsidRPr="002B72C6" w:rsidRDefault="002B72C6" w:rsidP="002B72C6">
      <w:pPr>
        <w:jc w:val="center"/>
      </w:pPr>
    </w:p>
    <w:p w14:paraId="6D44E460" w14:textId="6748294B" w:rsidR="002B72C6" w:rsidRPr="007E1475" w:rsidRDefault="00EE6CC8" w:rsidP="002B72C6">
      <w:pPr>
        <w:jc w:val="center"/>
      </w:pPr>
      <w:r w:rsidRPr="007E1475">
        <w:t xml:space="preserve">Due </w:t>
      </w:r>
      <w:r w:rsidR="000F61D0">
        <w:rPr>
          <w:b/>
          <w:bCs/>
        </w:rPr>
        <w:t>January 15</w:t>
      </w:r>
      <w:r w:rsidR="000F61D0" w:rsidRPr="000F61D0">
        <w:rPr>
          <w:b/>
          <w:bCs/>
          <w:vertAlign w:val="superscript"/>
        </w:rPr>
        <w:t>th</w:t>
      </w:r>
      <w:proofErr w:type="gramStart"/>
      <w:r w:rsidR="000F61D0">
        <w:rPr>
          <w:b/>
          <w:bCs/>
        </w:rPr>
        <w:t xml:space="preserve"> 2024</w:t>
      </w:r>
      <w:proofErr w:type="gramEnd"/>
    </w:p>
    <w:p w14:paraId="06FA277F" w14:textId="77777777" w:rsidR="002B72C6" w:rsidRPr="002B72C6" w:rsidRDefault="002B72C6" w:rsidP="002B72C6">
      <w:pPr>
        <w:jc w:val="center"/>
      </w:pPr>
    </w:p>
    <w:p w14:paraId="45C9E6EA" w14:textId="77777777" w:rsidR="002B72C6" w:rsidRPr="002B72C6" w:rsidRDefault="002B72C6" w:rsidP="002B72C6">
      <w:pPr>
        <w:jc w:val="center"/>
      </w:pPr>
    </w:p>
    <w:p w14:paraId="6DAC6630" w14:textId="4DDEDF37" w:rsidR="002B72C6" w:rsidRPr="003F24F6" w:rsidRDefault="000D4065" w:rsidP="002B72C6">
      <w:pPr>
        <w:jc w:val="center"/>
        <w:rPr>
          <w:rStyle w:val="Strong"/>
        </w:rPr>
      </w:pPr>
      <w:r>
        <w:rPr>
          <w:rStyle w:val="Strong"/>
        </w:rPr>
        <w:t>Adaptive Soundtracks in Video Games</w:t>
      </w:r>
    </w:p>
    <w:p w14:paraId="09D92EB6" w14:textId="77777777" w:rsidR="002B72C6" w:rsidRPr="003F24F6" w:rsidRDefault="002B72C6" w:rsidP="002B72C6">
      <w:pPr>
        <w:jc w:val="center"/>
        <w:rPr>
          <w:rStyle w:val="Strong"/>
        </w:rPr>
      </w:pPr>
    </w:p>
    <w:p w14:paraId="6BE1A58D" w14:textId="77777777" w:rsidR="002B72C6" w:rsidRPr="002B72C6" w:rsidRDefault="007344FF" w:rsidP="002B72C6">
      <w:pPr>
        <w:jc w:val="center"/>
      </w:pPr>
      <w:r>
        <w:t xml:space="preserve">URL: </w:t>
      </w:r>
      <w:r w:rsidRPr="00166B4E">
        <w:rPr>
          <w:rStyle w:val="Strong"/>
        </w:rPr>
        <w:t>Insert y</w:t>
      </w:r>
      <w:r w:rsidR="002B72C6" w:rsidRPr="00166B4E">
        <w:rPr>
          <w:rStyle w:val="Strong"/>
        </w:rPr>
        <w:t xml:space="preserve">our web address </w:t>
      </w:r>
      <w:r w:rsidRPr="00166B4E">
        <w:rPr>
          <w:rStyle w:val="Strong"/>
        </w:rPr>
        <w:t>here</w:t>
      </w:r>
      <w:r w:rsidR="00C66478" w:rsidRPr="00166B4E">
        <w:rPr>
          <w:rStyle w:val="Strong"/>
        </w:rPr>
        <w:t xml:space="preserve"> (if applicable)</w:t>
      </w:r>
    </w:p>
    <w:p w14:paraId="4A98FD38" w14:textId="77777777" w:rsidR="002B72C6" w:rsidRPr="002B72C6" w:rsidRDefault="002B72C6" w:rsidP="002B72C6">
      <w:pPr>
        <w:jc w:val="center"/>
      </w:pPr>
    </w:p>
    <w:p w14:paraId="6A3735DE" w14:textId="77777777" w:rsidR="002B72C6" w:rsidRPr="002B72C6" w:rsidRDefault="002B72C6" w:rsidP="002B72C6">
      <w:pPr>
        <w:jc w:val="center"/>
      </w:pPr>
    </w:p>
    <w:p w14:paraId="631A6E65" w14:textId="77777777" w:rsidR="002B72C6" w:rsidRPr="002B72C6" w:rsidRDefault="002B72C6" w:rsidP="002B72C6">
      <w:pPr>
        <w:jc w:val="center"/>
      </w:pPr>
    </w:p>
    <w:p w14:paraId="080A165A" w14:textId="31899D6A" w:rsidR="002B72C6" w:rsidRPr="002B72C6" w:rsidRDefault="002B72C6" w:rsidP="002B72C6">
      <w:pPr>
        <w:jc w:val="center"/>
      </w:pPr>
      <w:r w:rsidRPr="002B72C6">
        <w:t xml:space="preserve">Word count: </w:t>
      </w:r>
      <w:r w:rsidR="003C27DC">
        <w:rPr>
          <w:rStyle w:val="Strong"/>
        </w:rPr>
        <w:t>Approximately 1,467</w:t>
      </w:r>
      <w:r w:rsidR="00F356BF">
        <w:rPr>
          <w:rStyle w:val="Strong"/>
        </w:rPr>
        <w:t xml:space="preserve"> (As of January 15</w:t>
      </w:r>
      <w:r w:rsidR="00F356BF" w:rsidRPr="00F356BF">
        <w:rPr>
          <w:rStyle w:val="Strong"/>
          <w:vertAlign w:val="superscript"/>
        </w:rPr>
        <w:t>th</w:t>
      </w:r>
      <w:proofErr w:type="gramStart"/>
      <w:r w:rsidR="00F356BF">
        <w:rPr>
          <w:rStyle w:val="Strong"/>
        </w:rPr>
        <w:t xml:space="preserve"> 2024</w:t>
      </w:r>
      <w:proofErr w:type="gramEnd"/>
      <w:r w:rsidR="00F356BF">
        <w:rPr>
          <w:rStyle w:val="Strong"/>
        </w:rPr>
        <w:t>)</w:t>
      </w:r>
    </w:p>
    <w:p w14:paraId="06081F44" w14:textId="77777777" w:rsidR="002B72C6" w:rsidRPr="002B72C6" w:rsidRDefault="002B72C6" w:rsidP="002B72C6">
      <w:pPr>
        <w:jc w:val="center"/>
      </w:pPr>
    </w:p>
    <w:p w14:paraId="6714FA16" w14:textId="77777777" w:rsidR="002B72C6" w:rsidRPr="002B72C6" w:rsidRDefault="002B72C6" w:rsidP="002B72C6">
      <w:pPr>
        <w:jc w:val="center"/>
      </w:pPr>
    </w:p>
    <w:p w14:paraId="2ACB0180" w14:textId="77777777" w:rsidR="002B72C6" w:rsidRPr="002B72C6" w:rsidRDefault="002B72C6" w:rsidP="002B72C6">
      <w:pPr>
        <w:jc w:val="center"/>
      </w:pPr>
    </w:p>
    <w:p w14:paraId="4905475E" w14:textId="77777777" w:rsidR="002B72C6" w:rsidRPr="002B72C6" w:rsidRDefault="002B72C6" w:rsidP="002B72C6">
      <w:pPr>
        <w:jc w:val="center"/>
      </w:pPr>
    </w:p>
    <w:p w14:paraId="6A8FC001" w14:textId="77777777" w:rsidR="002B72C6" w:rsidRPr="002B72C6" w:rsidRDefault="002B72C6" w:rsidP="002B72C6">
      <w:pPr>
        <w:jc w:val="center"/>
      </w:pPr>
    </w:p>
    <w:p w14:paraId="27C5E4EB" w14:textId="77777777" w:rsidR="00C66478" w:rsidRDefault="002B72C6" w:rsidP="002B72C6">
      <w:pPr>
        <w:jc w:val="center"/>
      </w:pPr>
      <w:r w:rsidRPr="002B72C6">
        <w:t xml:space="preserve">A dissertation submitted in partial fulfilment of the University of Greenwich’s </w:t>
      </w:r>
    </w:p>
    <w:p w14:paraId="6DEBDD31" w14:textId="3D387EAF" w:rsidR="002B72C6" w:rsidRPr="003F24F6" w:rsidRDefault="000F61D0" w:rsidP="002B72C6">
      <w:pPr>
        <w:jc w:val="center"/>
        <w:rPr>
          <w:rStyle w:val="Strong"/>
        </w:rPr>
      </w:pPr>
      <w:r w:rsidRPr="000F61D0">
        <w:rPr>
          <w:b/>
          <w:bCs/>
          <w:color w:val="000000"/>
          <w:shd w:val="clear" w:color="auto" w:fill="FFFFFF"/>
        </w:rPr>
        <w:t>BSc H GAMES DESIGN &amp; DEVELOPMENT</w:t>
      </w:r>
    </w:p>
    <w:p w14:paraId="0C918821" w14:textId="77777777" w:rsidR="002B72C6" w:rsidRPr="002B72C6" w:rsidRDefault="002B72C6" w:rsidP="002B72C6"/>
    <w:p w14:paraId="4620200C" w14:textId="77777777" w:rsidR="00D940B9" w:rsidRDefault="00E74DF7" w:rsidP="00B471B8">
      <w:pPr>
        <w:pStyle w:val="Headingsprecontents"/>
      </w:pPr>
      <w:r>
        <w:br w:type="page"/>
      </w:r>
      <w:bookmarkStart w:id="0" w:name="_Toc122923486"/>
      <w:bookmarkStart w:id="1" w:name="_Toc122923593"/>
      <w:bookmarkStart w:id="2" w:name="_Toc174261922"/>
      <w:bookmarkStart w:id="3" w:name="_Toc400960510"/>
      <w:bookmarkStart w:id="4" w:name="_Toc143766922"/>
      <w:r w:rsidR="00D940B9">
        <w:lastRenderedPageBreak/>
        <w:t>Abstract</w:t>
      </w:r>
      <w:bookmarkEnd w:id="0"/>
      <w:bookmarkEnd w:id="1"/>
      <w:bookmarkEnd w:id="2"/>
      <w:bookmarkEnd w:id="3"/>
      <w:bookmarkEnd w:id="4"/>
    </w:p>
    <w:p w14:paraId="233DD33B" w14:textId="77777777"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r w:rsidRPr="00131B72">
        <w:rPr>
          <w:rFonts w:ascii="Times New Roman" w:hAnsi="Times New Roman"/>
          <w:sz w:val="22"/>
          <w:szCs w:val="22"/>
          <w:lang w:val="en-GB"/>
        </w:rPr>
        <w:t>Many game studios still use linear soundtracks despite other music composing methods being out there, resulting in methods such as generative music not having widespread attention around the game industry. This is a problem because linear soundtracks aren’t as dynamic or efficient at transitioning compared to other methods, and listening to the same loop over time starts to become repetitive and less effective against the player’s emotions.</w:t>
      </w:r>
    </w:p>
    <w:p w14:paraId="15DD5355" w14:textId="77777777"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p>
    <w:p w14:paraId="66D28FA3" w14:textId="1E1724A5" w:rsidR="00131B72" w:rsidRPr="00131B72" w:rsidRDefault="00131B72" w:rsidP="00131B72">
      <w:pPr>
        <w:pStyle w:val="tudent"/>
        <w:tabs>
          <w:tab w:val="clear" w:pos="0"/>
          <w:tab w:val="left" w:pos="-720"/>
        </w:tabs>
        <w:spacing w:line="360" w:lineRule="auto"/>
        <w:rPr>
          <w:rFonts w:ascii="Times New Roman" w:hAnsi="Times New Roman"/>
          <w:sz w:val="22"/>
          <w:szCs w:val="22"/>
          <w:lang w:val="en-GB"/>
        </w:rPr>
      </w:pPr>
      <w:r w:rsidRPr="00131B72">
        <w:rPr>
          <w:rFonts w:ascii="Times New Roman" w:hAnsi="Times New Roman"/>
          <w:sz w:val="22"/>
          <w:szCs w:val="22"/>
          <w:lang w:val="en-GB"/>
        </w:rPr>
        <w:t xml:space="preserve">To approach this problem, a </w:t>
      </w:r>
      <w:r>
        <w:rPr>
          <w:rFonts w:ascii="Times New Roman" w:hAnsi="Times New Roman"/>
          <w:sz w:val="22"/>
          <w:szCs w:val="22"/>
          <w:lang w:val="en-GB"/>
        </w:rPr>
        <w:t>video game</w:t>
      </w:r>
      <w:r w:rsidRPr="00131B72">
        <w:rPr>
          <w:rFonts w:ascii="Times New Roman" w:hAnsi="Times New Roman"/>
          <w:sz w:val="22"/>
          <w:szCs w:val="22"/>
          <w:lang w:val="en-GB"/>
        </w:rPr>
        <w:t xml:space="preserve"> with a beginning to end is to be designed and developed which supports multiple methods of composing soundtracks, one of those methods </w:t>
      </w:r>
      <w:proofErr w:type="gramStart"/>
      <w:r w:rsidRPr="00131B72">
        <w:rPr>
          <w:rFonts w:ascii="Times New Roman" w:hAnsi="Times New Roman"/>
          <w:sz w:val="22"/>
          <w:szCs w:val="22"/>
          <w:lang w:val="en-GB"/>
        </w:rPr>
        <w:t>has to</w:t>
      </w:r>
      <w:proofErr w:type="gramEnd"/>
      <w:r w:rsidRPr="00131B72">
        <w:rPr>
          <w:rFonts w:ascii="Times New Roman" w:hAnsi="Times New Roman"/>
          <w:sz w:val="22"/>
          <w:szCs w:val="22"/>
          <w:lang w:val="en-GB"/>
        </w:rPr>
        <w:t xml:space="preserve"> be linear and the other being an experimental choice of either adaptive or generative music. Using a between-groups method, participants will invited to play through the </w:t>
      </w:r>
      <w:r>
        <w:rPr>
          <w:rFonts w:ascii="Times New Roman" w:hAnsi="Times New Roman"/>
          <w:sz w:val="22"/>
          <w:szCs w:val="22"/>
          <w:lang w:val="en-GB"/>
        </w:rPr>
        <w:t>game</w:t>
      </w:r>
      <w:r w:rsidRPr="00131B72">
        <w:rPr>
          <w:rFonts w:ascii="Times New Roman" w:hAnsi="Times New Roman"/>
          <w:sz w:val="22"/>
          <w:szCs w:val="22"/>
          <w:lang w:val="en-GB"/>
        </w:rPr>
        <w:t xml:space="preserve"> after they have filled out a consent form which explains the tasks they’ll be completing. One group will get to play the game as it plays linear soundtracks, while the other group will play it with the experimental method of playing music. </w:t>
      </w:r>
      <w:r w:rsidR="000A748D">
        <w:rPr>
          <w:rFonts w:ascii="Times New Roman" w:hAnsi="Times New Roman"/>
          <w:sz w:val="22"/>
          <w:szCs w:val="22"/>
          <w:lang w:val="en-GB"/>
        </w:rPr>
        <w:t>Hardware</w:t>
      </w:r>
      <w:r w:rsidRPr="00131B72">
        <w:rPr>
          <w:rFonts w:ascii="Times New Roman" w:hAnsi="Times New Roman"/>
          <w:sz w:val="22"/>
          <w:szCs w:val="22"/>
          <w:lang w:val="en-GB"/>
        </w:rPr>
        <w:t xml:space="preserve"> will be used to discover each player’s emotions, such as using a heartrate display, and each participant’s session will be </w:t>
      </w:r>
      <w:r w:rsidR="000A748D">
        <w:rPr>
          <w:rFonts w:ascii="Times New Roman" w:hAnsi="Times New Roman"/>
          <w:sz w:val="22"/>
          <w:szCs w:val="22"/>
          <w:lang w:val="en-GB"/>
        </w:rPr>
        <w:t>recorded with a webcam</w:t>
      </w:r>
      <w:r w:rsidRPr="00131B72">
        <w:rPr>
          <w:rFonts w:ascii="Times New Roman" w:hAnsi="Times New Roman"/>
          <w:sz w:val="22"/>
          <w:szCs w:val="22"/>
          <w:lang w:val="en-GB"/>
        </w:rPr>
        <w:t xml:space="preserve"> </w:t>
      </w:r>
      <w:r w:rsidR="000A748D">
        <w:rPr>
          <w:rFonts w:ascii="Times New Roman" w:hAnsi="Times New Roman"/>
          <w:sz w:val="22"/>
          <w:szCs w:val="22"/>
          <w:lang w:val="en-GB"/>
        </w:rPr>
        <w:t>which helps to get results unobtainable by simply filling out a survey.</w:t>
      </w:r>
    </w:p>
    <w:p w14:paraId="338C43D3" w14:textId="77777777" w:rsidR="00131B72" w:rsidRPr="00131B72" w:rsidRDefault="00131B72" w:rsidP="008B5F38">
      <w:pPr>
        <w:rPr>
          <w:color w:val="AEAAAA" w:themeColor="background2" w:themeShade="BF"/>
        </w:rPr>
      </w:pPr>
    </w:p>
    <w:p w14:paraId="0068861A" w14:textId="4C3FCD22" w:rsidR="00D940B9" w:rsidRDefault="00AF373D" w:rsidP="008B5F38">
      <w:pPr>
        <w:pStyle w:val="Headingsprecontents"/>
      </w:pPr>
      <w:r w:rsidRPr="00131B72">
        <w:br w:type="page"/>
      </w:r>
      <w:bookmarkStart w:id="5" w:name="_Toc122923488"/>
      <w:bookmarkStart w:id="6" w:name="_Toc122923595"/>
      <w:bookmarkStart w:id="7" w:name="_Toc174261924"/>
      <w:bookmarkStart w:id="8" w:name="_Toc400960512"/>
      <w:bookmarkStart w:id="9" w:name="_Toc143766923"/>
      <w:r w:rsidR="00D940B9">
        <w:lastRenderedPageBreak/>
        <w:t>Acknowledgements</w:t>
      </w:r>
      <w:bookmarkEnd w:id="5"/>
      <w:bookmarkEnd w:id="6"/>
      <w:bookmarkEnd w:id="7"/>
      <w:bookmarkEnd w:id="8"/>
      <w:bookmarkEnd w:id="9"/>
    </w:p>
    <w:p w14:paraId="0A3588FA" w14:textId="77777777" w:rsidR="00002E51" w:rsidRDefault="00B0421F" w:rsidP="00AF373D">
      <w:r>
        <w:t xml:space="preserve">This project has received attention and much support from </w:t>
      </w:r>
      <w:proofErr w:type="spellStart"/>
      <w:r>
        <w:t>it’s</w:t>
      </w:r>
      <w:proofErr w:type="spellEnd"/>
      <w:r>
        <w:t xml:space="preserve"> supervisor Nuno Palmeiro Otero, who gave many ideas on how to get the best out of research in this project</w:t>
      </w:r>
      <w:r w:rsidR="008F16DC">
        <w:t>.</w:t>
      </w:r>
      <w:r w:rsidR="005D45DB">
        <w:t xml:space="preserve"> Participants have also made this project possible and their participation in research is much appreciated.</w:t>
      </w:r>
    </w:p>
    <w:p w14:paraId="71870D90" w14:textId="77777777" w:rsidR="00002E51" w:rsidRDefault="00002E51" w:rsidP="00AF373D"/>
    <w:p w14:paraId="6D8B2634" w14:textId="42D49C90" w:rsidR="00B0421F" w:rsidRDefault="001A6AEE" w:rsidP="00AF373D">
      <w:r>
        <w:t>Thank you to everyone who assisted in this project.</w:t>
      </w:r>
    </w:p>
    <w:p w14:paraId="15F70D8F" w14:textId="77777777" w:rsidR="008C4683" w:rsidRDefault="008C4683" w:rsidP="00AF373D"/>
    <w:p w14:paraId="41CFD867" w14:textId="77777777" w:rsidR="008C4683" w:rsidRDefault="008C4683" w:rsidP="00AF373D"/>
    <w:p w14:paraId="5DADBCC3" w14:textId="77777777" w:rsidR="008C4683" w:rsidRPr="00AF373D" w:rsidRDefault="008C4683" w:rsidP="00AF373D"/>
    <w:p w14:paraId="6D2F5A68" w14:textId="77777777" w:rsidR="00193CB1" w:rsidRDefault="00D940B9" w:rsidP="00D53649">
      <w:pPr>
        <w:pStyle w:val="Headingsprecontents"/>
      </w:pPr>
      <w:r>
        <w:br w:type="page"/>
      </w:r>
      <w:bookmarkStart w:id="10" w:name="_Toc122923489"/>
      <w:bookmarkStart w:id="11" w:name="_Toc122923490"/>
      <w:bookmarkStart w:id="12" w:name="_Toc122923596"/>
      <w:bookmarkStart w:id="13" w:name="_Toc174261925"/>
      <w:bookmarkStart w:id="14" w:name="_Toc400960513"/>
      <w:bookmarkStart w:id="15" w:name="_Toc143766924"/>
      <w:r>
        <w:lastRenderedPageBreak/>
        <w:t>Contents</w:t>
      </w:r>
      <w:bookmarkEnd w:id="10"/>
      <w:bookmarkEnd w:id="11"/>
      <w:bookmarkEnd w:id="12"/>
      <w:bookmarkEnd w:id="13"/>
      <w:bookmarkEnd w:id="14"/>
      <w:bookmarkEnd w:id="15"/>
    </w:p>
    <w:p w14:paraId="4CAC3241" w14:textId="77777777" w:rsidR="00C963F0" w:rsidRPr="00C963F0" w:rsidRDefault="00C963F0" w:rsidP="00C963F0"/>
    <w:p w14:paraId="7D0113F6" w14:textId="7C5A7B33" w:rsidR="00BA43BE" w:rsidRDefault="00603F03">
      <w:pPr>
        <w:pStyle w:val="TOC1"/>
        <w:tabs>
          <w:tab w:val="right" w:leader="dot" w:pos="9075"/>
        </w:tabs>
        <w:rPr>
          <w:rFonts w:asciiTheme="minorHAnsi" w:eastAsiaTheme="minorEastAsia" w:hAnsiTheme="minorHAnsi" w:cstheme="minorBidi"/>
          <w:noProof/>
          <w:kern w:val="2"/>
          <w14:ligatures w14:val="standardContextual"/>
        </w:rPr>
      </w:pPr>
      <w:r>
        <w:fldChar w:fldCharType="begin"/>
      </w:r>
      <w:r>
        <w:instrText xml:space="preserve"> TOC \o "1-2" \u </w:instrText>
      </w:r>
      <w:r>
        <w:fldChar w:fldCharType="separate"/>
      </w:r>
      <w:r w:rsidR="00BA43BE">
        <w:rPr>
          <w:noProof/>
        </w:rPr>
        <w:t>Abstract</w:t>
      </w:r>
      <w:r w:rsidR="00BA43BE">
        <w:rPr>
          <w:noProof/>
        </w:rPr>
        <w:tab/>
      </w:r>
      <w:r w:rsidR="00BA43BE">
        <w:rPr>
          <w:noProof/>
        </w:rPr>
        <w:fldChar w:fldCharType="begin"/>
      </w:r>
      <w:r w:rsidR="00BA43BE">
        <w:rPr>
          <w:noProof/>
        </w:rPr>
        <w:instrText xml:space="preserve"> PAGEREF _Toc143766922 \h </w:instrText>
      </w:r>
      <w:r w:rsidR="00BA43BE">
        <w:rPr>
          <w:noProof/>
        </w:rPr>
      </w:r>
      <w:r w:rsidR="00BA43BE">
        <w:rPr>
          <w:noProof/>
        </w:rPr>
        <w:fldChar w:fldCharType="separate"/>
      </w:r>
      <w:r w:rsidR="00697FC4">
        <w:rPr>
          <w:noProof/>
        </w:rPr>
        <w:t>ii</w:t>
      </w:r>
      <w:r w:rsidR="00BA43BE">
        <w:rPr>
          <w:noProof/>
        </w:rPr>
        <w:fldChar w:fldCharType="end"/>
      </w:r>
    </w:p>
    <w:p w14:paraId="2D67D222" w14:textId="355BAFF5"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Acknowledgements</w:t>
      </w:r>
      <w:r>
        <w:rPr>
          <w:noProof/>
        </w:rPr>
        <w:tab/>
      </w:r>
      <w:r>
        <w:rPr>
          <w:noProof/>
        </w:rPr>
        <w:fldChar w:fldCharType="begin"/>
      </w:r>
      <w:r>
        <w:rPr>
          <w:noProof/>
        </w:rPr>
        <w:instrText xml:space="preserve"> PAGEREF _Toc143766923 \h </w:instrText>
      </w:r>
      <w:r>
        <w:rPr>
          <w:noProof/>
        </w:rPr>
      </w:r>
      <w:r>
        <w:rPr>
          <w:noProof/>
        </w:rPr>
        <w:fldChar w:fldCharType="separate"/>
      </w:r>
      <w:r w:rsidR="00697FC4">
        <w:rPr>
          <w:noProof/>
        </w:rPr>
        <w:t>iii</w:t>
      </w:r>
      <w:r>
        <w:rPr>
          <w:noProof/>
        </w:rPr>
        <w:fldChar w:fldCharType="end"/>
      </w:r>
    </w:p>
    <w:p w14:paraId="02F52F4F" w14:textId="7BAA1F10"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Pr>
          <w:noProof/>
        </w:rPr>
        <w:t>Contents</w:t>
      </w:r>
      <w:r>
        <w:rPr>
          <w:noProof/>
        </w:rPr>
        <w:tab/>
      </w:r>
      <w:r>
        <w:rPr>
          <w:noProof/>
        </w:rPr>
        <w:fldChar w:fldCharType="begin"/>
      </w:r>
      <w:r>
        <w:rPr>
          <w:noProof/>
        </w:rPr>
        <w:instrText xml:space="preserve"> PAGEREF _Toc143766924 \h </w:instrText>
      </w:r>
      <w:r>
        <w:rPr>
          <w:noProof/>
        </w:rPr>
      </w:r>
      <w:r>
        <w:rPr>
          <w:noProof/>
        </w:rPr>
        <w:fldChar w:fldCharType="separate"/>
      </w:r>
      <w:r w:rsidR="00697FC4">
        <w:rPr>
          <w:noProof/>
        </w:rPr>
        <w:t>iv</w:t>
      </w:r>
      <w:r>
        <w:rPr>
          <w:noProof/>
        </w:rPr>
        <w:fldChar w:fldCharType="end"/>
      </w:r>
    </w:p>
    <w:p w14:paraId="13248BB8" w14:textId="0A72B950"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1</w:t>
      </w:r>
      <w:r>
        <w:rPr>
          <w:rFonts w:asciiTheme="minorHAnsi" w:eastAsiaTheme="minorEastAsia" w:hAnsiTheme="minorHAnsi" w:cstheme="minorBidi"/>
          <w:noProof/>
          <w:kern w:val="2"/>
          <w14:ligatures w14:val="standardContextual"/>
        </w:rPr>
        <w:tab/>
      </w:r>
      <w:r>
        <w:rPr>
          <w:noProof/>
        </w:rPr>
        <w:t>Introduction</w:t>
      </w:r>
      <w:r>
        <w:rPr>
          <w:noProof/>
        </w:rPr>
        <w:tab/>
      </w:r>
      <w:r>
        <w:rPr>
          <w:noProof/>
        </w:rPr>
        <w:fldChar w:fldCharType="begin"/>
      </w:r>
      <w:r>
        <w:rPr>
          <w:noProof/>
        </w:rPr>
        <w:instrText xml:space="preserve"> PAGEREF _Toc143766925 \h </w:instrText>
      </w:r>
      <w:r>
        <w:rPr>
          <w:noProof/>
        </w:rPr>
      </w:r>
      <w:r>
        <w:rPr>
          <w:noProof/>
        </w:rPr>
        <w:fldChar w:fldCharType="separate"/>
      </w:r>
      <w:r w:rsidR="00697FC4">
        <w:rPr>
          <w:noProof/>
        </w:rPr>
        <w:t>1</w:t>
      </w:r>
      <w:r>
        <w:rPr>
          <w:noProof/>
        </w:rPr>
        <w:fldChar w:fldCharType="end"/>
      </w:r>
    </w:p>
    <w:p w14:paraId="7C10D727" w14:textId="08AB6A49"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1.1</w:t>
      </w:r>
      <w:r>
        <w:rPr>
          <w:rFonts w:asciiTheme="minorHAnsi" w:eastAsiaTheme="minorEastAsia" w:hAnsiTheme="minorHAnsi" w:cstheme="minorBidi"/>
          <w:noProof/>
          <w:kern w:val="2"/>
          <w14:ligatures w14:val="standardContextual"/>
        </w:rPr>
        <w:tab/>
      </w:r>
      <w:r>
        <w:rPr>
          <w:noProof/>
        </w:rPr>
        <w:t>Background</w:t>
      </w:r>
      <w:r>
        <w:rPr>
          <w:noProof/>
        </w:rPr>
        <w:tab/>
      </w:r>
      <w:r>
        <w:rPr>
          <w:noProof/>
        </w:rPr>
        <w:fldChar w:fldCharType="begin"/>
      </w:r>
      <w:r>
        <w:rPr>
          <w:noProof/>
        </w:rPr>
        <w:instrText xml:space="preserve"> PAGEREF _Toc143766926 \h </w:instrText>
      </w:r>
      <w:r>
        <w:rPr>
          <w:noProof/>
        </w:rPr>
      </w:r>
      <w:r>
        <w:rPr>
          <w:noProof/>
        </w:rPr>
        <w:fldChar w:fldCharType="separate"/>
      </w:r>
      <w:r w:rsidR="00697FC4">
        <w:rPr>
          <w:noProof/>
        </w:rPr>
        <w:t>1</w:t>
      </w:r>
      <w:r>
        <w:rPr>
          <w:noProof/>
        </w:rPr>
        <w:fldChar w:fldCharType="end"/>
      </w:r>
    </w:p>
    <w:p w14:paraId="2D1AE4B0" w14:textId="67B3AF3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1.2</w:t>
      </w:r>
      <w:r>
        <w:rPr>
          <w:rFonts w:asciiTheme="minorHAnsi" w:eastAsiaTheme="minorEastAsia" w:hAnsiTheme="minorHAnsi" w:cstheme="minorBidi"/>
          <w:noProof/>
          <w:kern w:val="2"/>
          <w14:ligatures w14:val="standardContextual"/>
        </w:rPr>
        <w:tab/>
      </w:r>
      <w:r>
        <w:rPr>
          <w:noProof/>
        </w:rPr>
        <w:t>Research aim and objectives</w:t>
      </w:r>
      <w:r>
        <w:rPr>
          <w:noProof/>
        </w:rPr>
        <w:tab/>
      </w:r>
      <w:r>
        <w:rPr>
          <w:noProof/>
        </w:rPr>
        <w:fldChar w:fldCharType="begin"/>
      </w:r>
      <w:r>
        <w:rPr>
          <w:noProof/>
        </w:rPr>
        <w:instrText xml:space="preserve"> PAGEREF _Toc143766927 \h </w:instrText>
      </w:r>
      <w:r>
        <w:rPr>
          <w:noProof/>
        </w:rPr>
      </w:r>
      <w:r>
        <w:rPr>
          <w:noProof/>
        </w:rPr>
        <w:fldChar w:fldCharType="separate"/>
      </w:r>
      <w:r w:rsidR="00697FC4">
        <w:rPr>
          <w:noProof/>
        </w:rPr>
        <w:t>2</w:t>
      </w:r>
      <w:r>
        <w:rPr>
          <w:noProof/>
        </w:rPr>
        <w:fldChar w:fldCharType="end"/>
      </w:r>
    </w:p>
    <w:p w14:paraId="7BC3EE9A" w14:textId="41C7A166"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1. </w:t>
      </w:r>
      <w:r w:rsidRPr="00934992">
        <w:rPr>
          <w:noProof/>
        </w:rPr>
        <w:t>E.g. Investigate related work such as literature and products.</w:t>
      </w:r>
      <w:r>
        <w:rPr>
          <w:noProof/>
        </w:rPr>
        <w:tab/>
      </w:r>
      <w:r>
        <w:rPr>
          <w:noProof/>
        </w:rPr>
        <w:fldChar w:fldCharType="begin"/>
      </w:r>
      <w:r>
        <w:rPr>
          <w:noProof/>
        </w:rPr>
        <w:instrText xml:space="preserve"> PAGEREF _Toc143766928 \h </w:instrText>
      </w:r>
      <w:r>
        <w:rPr>
          <w:noProof/>
        </w:rPr>
      </w:r>
      <w:r>
        <w:rPr>
          <w:noProof/>
        </w:rPr>
        <w:fldChar w:fldCharType="separate"/>
      </w:r>
      <w:r w:rsidR="00697FC4">
        <w:rPr>
          <w:noProof/>
        </w:rPr>
        <w:t>2</w:t>
      </w:r>
      <w:r>
        <w:rPr>
          <w:noProof/>
        </w:rPr>
        <w:fldChar w:fldCharType="end"/>
      </w:r>
    </w:p>
    <w:p w14:paraId="26A592C4" w14:textId="450B8886"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2. </w:t>
      </w:r>
      <w:r w:rsidRPr="00934992">
        <w:rPr>
          <w:noProof/>
        </w:rPr>
        <w:t>E.g. Design a prototype based on the outcomes from objective 1.</w:t>
      </w:r>
      <w:r>
        <w:rPr>
          <w:noProof/>
        </w:rPr>
        <w:tab/>
      </w:r>
      <w:r>
        <w:rPr>
          <w:noProof/>
        </w:rPr>
        <w:fldChar w:fldCharType="begin"/>
      </w:r>
      <w:r>
        <w:rPr>
          <w:noProof/>
        </w:rPr>
        <w:instrText xml:space="preserve"> PAGEREF _Toc143766929 \h </w:instrText>
      </w:r>
      <w:r>
        <w:rPr>
          <w:noProof/>
        </w:rPr>
      </w:r>
      <w:r>
        <w:rPr>
          <w:noProof/>
        </w:rPr>
        <w:fldChar w:fldCharType="separate"/>
      </w:r>
      <w:r w:rsidR="00697FC4">
        <w:rPr>
          <w:noProof/>
        </w:rPr>
        <w:t>2</w:t>
      </w:r>
      <w:r>
        <w:rPr>
          <w:noProof/>
        </w:rPr>
        <w:fldChar w:fldCharType="end"/>
      </w:r>
    </w:p>
    <w:p w14:paraId="38FC36C1" w14:textId="09994CBC"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 xml:space="preserve">Objective 3. </w:t>
      </w:r>
      <w:r w:rsidRPr="00934992">
        <w:rPr>
          <w:noProof/>
        </w:rPr>
        <w:t>E.g. Develop a prototype based on the outcomes from objective 1.</w:t>
      </w:r>
      <w:r>
        <w:rPr>
          <w:noProof/>
        </w:rPr>
        <w:tab/>
      </w:r>
      <w:r>
        <w:rPr>
          <w:noProof/>
        </w:rPr>
        <w:fldChar w:fldCharType="begin"/>
      </w:r>
      <w:r>
        <w:rPr>
          <w:noProof/>
        </w:rPr>
        <w:instrText xml:space="preserve"> PAGEREF _Toc143766930 \h </w:instrText>
      </w:r>
      <w:r>
        <w:rPr>
          <w:noProof/>
        </w:rPr>
      </w:r>
      <w:r>
        <w:rPr>
          <w:noProof/>
        </w:rPr>
        <w:fldChar w:fldCharType="separate"/>
      </w:r>
      <w:r w:rsidR="00697FC4">
        <w:rPr>
          <w:noProof/>
        </w:rPr>
        <w:t>2</w:t>
      </w:r>
      <w:r>
        <w:rPr>
          <w:noProof/>
        </w:rPr>
        <w:fldChar w:fldCharType="end"/>
      </w:r>
    </w:p>
    <w:p w14:paraId="3ECD63E1" w14:textId="75EF1D14" w:rsidR="00BA43BE" w:rsidRDefault="00BA43BE">
      <w:pPr>
        <w:pStyle w:val="TOC1"/>
        <w:tabs>
          <w:tab w:val="right" w:leader="dot" w:pos="9075"/>
        </w:tabs>
        <w:rPr>
          <w:rFonts w:asciiTheme="minorHAnsi" w:eastAsiaTheme="minorEastAsia" w:hAnsiTheme="minorHAnsi" w:cstheme="minorBidi"/>
          <w:noProof/>
          <w:kern w:val="2"/>
          <w14:ligatures w14:val="standardContextual"/>
        </w:rPr>
      </w:pPr>
      <w:r w:rsidRPr="00934992">
        <w:rPr>
          <w:bCs/>
          <w:noProof/>
        </w:rPr>
        <w:t>Objective 4.</w:t>
      </w:r>
      <w:r w:rsidRPr="00934992">
        <w:rPr>
          <w:noProof/>
        </w:rPr>
        <w:t xml:space="preserve"> E.g. Evaluate the prototype using an appropriate methodology.</w:t>
      </w:r>
      <w:r>
        <w:rPr>
          <w:noProof/>
        </w:rPr>
        <w:tab/>
      </w:r>
      <w:r>
        <w:rPr>
          <w:noProof/>
        </w:rPr>
        <w:fldChar w:fldCharType="begin"/>
      </w:r>
      <w:r>
        <w:rPr>
          <w:noProof/>
        </w:rPr>
        <w:instrText xml:space="preserve"> PAGEREF _Toc143766931 \h </w:instrText>
      </w:r>
      <w:r>
        <w:rPr>
          <w:noProof/>
        </w:rPr>
      </w:r>
      <w:r>
        <w:rPr>
          <w:noProof/>
        </w:rPr>
        <w:fldChar w:fldCharType="separate"/>
      </w:r>
      <w:r w:rsidR="00697FC4">
        <w:rPr>
          <w:noProof/>
        </w:rPr>
        <w:t>2</w:t>
      </w:r>
      <w:r>
        <w:rPr>
          <w:noProof/>
        </w:rPr>
        <w:fldChar w:fldCharType="end"/>
      </w:r>
    </w:p>
    <w:p w14:paraId="687D7971" w14:textId="147EEEE1"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2</w:t>
      </w:r>
      <w:r>
        <w:rPr>
          <w:rFonts w:asciiTheme="minorHAnsi" w:eastAsiaTheme="minorEastAsia" w:hAnsiTheme="minorHAnsi" w:cstheme="minorBidi"/>
          <w:noProof/>
          <w:kern w:val="2"/>
          <w14:ligatures w14:val="standardContextual"/>
        </w:rPr>
        <w:tab/>
      </w:r>
      <w:r>
        <w:rPr>
          <w:noProof/>
        </w:rPr>
        <w:t>Related Work</w:t>
      </w:r>
      <w:r>
        <w:rPr>
          <w:noProof/>
        </w:rPr>
        <w:tab/>
      </w:r>
      <w:r>
        <w:rPr>
          <w:noProof/>
        </w:rPr>
        <w:fldChar w:fldCharType="begin"/>
      </w:r>
      <w:r>
        <w:rPr>
          <w:noProof/>
        </w:rPr>
        <w:instrText xml:space="preserve"> PAGEREF _Toc143766932 \h </w:instrText>
      </w:r>
      <w:r>
        <w:rPr>
          <w:noProof/>
        </w:rPr>
      </w:r>
      <w:r>
        <w:rPr>
          <w:noProof/>
        </w:rPr>
        <w:fldChar w:fldCharType="separate"/>
      </w:r>
      <w:r w:rsidR="00697FC4">
        <w:rPr>
          <w:noProof/>
        </w:rPr>
        <w:t>3</w:t>
      </w:r>
      <w:r>
        <w:rPr>
          <w:noProof/>
        </w:rPr>
        <w:fldChar w:fldCharType="end"/>
      </w:r>
    </w:p>
    <w:p w14:paraId="30A8C190" w14:textId="5127A4F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2.1</w:t>
      </w:r>
      <w:r>
        <w:rPr>
          <w:rFonts w:asciiTheme="minorHAnsi" w:eastAsiaTheme="minorEastAsia" w:hAnsiTheme="minorHAnsi" w:cstheme="minorBidi"/>
          <w:noProof/>
          <w:kern w:val="2"/>
          <w14:ligatures w14:val="standardContextual"/>
        </w:rPr>
        <w:tab/>
      </w:r>
      <w:r>
        <w:rPr>
          <w:noProof/>
        </w:rPr>
        <w:t>A key area of related research</w:t>
      </w:r>
      <w:r>
        <w:rPr>
          <w:noProof/>
        </w:rPr>
        <w:tab/>
      </w:r>
      <w:r>
        <w:rPr>
          <w:noProof/>
        </w:rPr>
        <w:fldChar w:fldCharType="begin"/>
      </w:r>
      <w:r>
        <w:rPr>
          <w:noProof/>
        </w:rPr>
        <w:instrText xml:space="preserve"> PAGEREF _Toc143766933 \h </w:instrText>
      </w:r>
      <w:r>
        <w:rPr>
          <w:noProof/>
        </w:rPr>
        <w:fldChar w:fldCharType="separate"/>
      </w:r>
      <w:r w:rsidR="00697FC4">
        <w:rPr>
          <w:b/>
          <w:bCs/>
          <w:noProof/>
          <w:lang w:val="en-US"/>
        </w:rPr>
        <w:t>Error! Bookmark not defined.</w:t>
      </w:r>
      <w:r>
        <w:rPr>
          <w:noProof/>
        </w:rPr>
        <w:fldChar w:fldCharType="end"/>
      </w:r>
    </w:p>
    <w:p w14:paraId="55167F29" w14:textId="24B9B9C3"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2.2</w:t>
      </w:r>
      <w:r>
        <w:rPr>
          <w:rFonts w:asciiTheme="minorHAnsi" w:eastAsiaTheme="minorEastAsia" w:hAnsiTheme="minorHAnsi" w:cstheme="minorBidi"/>
          <w:noProof/>
          <w:kern w:val="2"/>
          <w14:ligatures w14:val="standardContextual"/>
        </w:rPr>
        <w:tab/>
      </w:r>
      <w:r>
        <w:rPr>
          <w:noProof/>
        </w:rPr>
        <w:t>Another key area of related research</w:t>
      </w:r>
      <w:r>
        <w:rPr>
          <w:noProof/>
        </w:rPr>
        <w:tab/>
      </w:r>
      <w:r>
        <w:rPr>
          <w:noProof/>
        </w:rPr>
        <w:fldChar w:fldCharType="begin"/>
      </w:r>
      <w:r>
        <w:rPr>
          <w:noProof/>
        </w:rPr>
        <w:instrText xml:space="preserve"> PAGEREF _Toc143766934 \h </w:instrText>
      </w:r>
      <w:r>
        <w:rPr>
          <w:noProof/>
        </w:rPr>
        <w:fldChar w:fldCharType="separate"/>
      </w:r>
      <w:r w:rsidR="00697FC4">
        <w:rPr>
          <w:b/>
          <w:bCs/>
          <w:noProof/>
          <w:lang w:val="en-US"/>
        </w:rPr>
        <w:t>Error! Bookmark not defined.</w:t>
      </w:r>
      <w:r>
        <w:rPr>
          <w:noProof/>
        </w:rPr>
        <w:fldChar w:fldCharType="end"/>
      </w:r>
    </w:p>
    <w:p w14:paraId="5B193D88" w14:textId="31747C0A"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2.3</w:t>
      </w:r>
      <w:r>
        <w:rPr>
          <w:rFonts w:asciiTheme="minorHAnsi" w:eastAsiaTheme="minorEastAsia" w:hAnsiTheme="minorHAnsi" w:cstheme="minorBidi"/>
          <w:noProof/>
          <w:kern w:val="2"/>
          <w14:ligatures w14:val="standardContextual"/>
        </w:rPr>
        <w:tab/>
      </w:r>
      <w:r>
        <w:rPr>
          <w:noProof/>
        </w:rPr>
        <w:t>Existing products related to this project</w:t>
      </w:r>
      <w:r>
        <w:rPr>
          <w:noProof/>
        </w:rPr>
        <w:tab/>
      </w:r>
      <w:r>
        <w:rPr>
          <w:noProof/>
        </w:rPr>
        <w:fldChar w:fldCharType="begin"/>
      </w:r>
      <w:r>
        <w:rPr>
          <w:noProof/>
        </w:rPr>
        <w:instrText xml:space="preserve"> PAGEREF _Toc143766935 \h </w:instrText>
      </w:r>
      <w:r>
        <w:rPr>
          <w:noProof/>
        </w:rPr>
      </w:r>
      <w:r>
        <w:rPr>
          <w:noProof/>
        </w:rPr>
        <w:fldChar w:fldCharType="separate"/>
      </w:r>
      <w:r w:rsidR="00697FC4">
        <w:rPr>
          <w:noProof/>
        </w:rPr>
        <w:t>4</w:t>
      </w:r>
      <w:r>
        <w:rPr>
          <w:noProof/>
        </w:rPr>
        <w:fldChar w:fldCharType="end"/>
      </w:r>
    </w:p>
    <w:p w14:paraId="725A6AFC" w14:textId="690B1EF0"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3</w:t>
      </w:r>
      <w:r>
        <w:rPr>
          <w:rFonts w:asciiTheme="minorHAnsi" w:eastAsiaTheme="minorEastAsia" w:hAnsiTheme="minorHAnsi" w:cstheme="minorBidi"/>
          <w:noProof/>
          <w:kern w:val="2"/>
          <w14:ligatures w14:val="standardContextual"/>
        </w:rPr>
        <w:tab/>
      </w:r>
      <w:r>
        <w:rPr>
          <w:noProof/>
        </w:rPr>
        <w:t>Product Design</w:t>
      </w:r>
      <w:r>
        <w:rPr>
          <w:noProof/>
        </w:rPr>
        <w:tab/>
      </w:r>
      <w:r>
        <w:rPr>
          <w:noProof/>
        </w:rPr>
        <w:fldChar w:fldCharType="begin"/>
      </w:r>
      <w:r>
        <w:rPr>
          <w:noProof/>
        </w:rPr>
        <w:instrText xml:space="preserve"> PAGEREF _Toc143766936 \h </w:instrText>
      </w:r>
      <w:r>
        <w:rPr>
          <w:noProof/>
        </w:rPr>
      </w:r>
      <w:r>
        <w:rPr>
          <w:noProof/>
        </w:rPr>
        <w:fldChar w:fldCharType="separate"/>
      </w:r>
      <w:r w:rsidR="00697FC4">
        <w:rPr>
          <w:noProof/>
        </w:rPr>
        <w:t>5</w:t>
      </w:r>
      <w:r>
        <w:rPr>
          <w:noProof/>
        </w:rPr>
        <w:fldChar w:fldCharType="end"/>
      </w:r>
    </w:p>
    <w:p w14:paraId="11C74AEC" w14:textId="4D3187E2"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3.1</w:t>
      </w:r>
      <w:r>
        <w:rPr>
          <w:rFonts w:asciiTheme="minorHAnsi" w:eastAsiaTheme="minorEastAsia" w:hAnsiTheme="minorHAnsi" w:cstheme="minorBidi"/>
          <w:noProof/>
          <w:kern w:val="2"/>
          <w14:ligatures w14:val="standardContextual"/>
        </w:rPr>
        <w:tab/>
      </w:r>
      <w:r>
        <w:rPr>
          <w:noProof/>
        </w:rPr>
        <w:t>Proposed product design</w:t>
      </w:r>
      <w:r>
        <w:rPr>
          <w:noProof/>
        </w:rPr>
        <w:tab/>
      </w:r>
      <w:r>
        <w:rPr>
          <w:noProof/>
        </w:rPr>
        <w:fldChar w:fldCharType="begin"/>
      </w:r>
      <w:r>
        <w:rPr>
          <w:noProof/>
        </w:rPr>
        <w:instrText xml:space="preserve"> PAGEREF _Toc143766937 \h </w:instrText>
      </w:r>
      <w:r>
        <w:rPr>
          <w:noProof/>
        </w:rPr>
      </w:r>
      <w:r>
        <w:rPr>
          <w:noProof/>
        </w:rPr>
        <w:fldChar w:fldCharType="separate"/>
      </w:r>
      <w:r w:rsidR="00697FC4">
        <w:rPr>
          <w:noProof/>
        </w:rPr>
        <w:t>5</w:t>
      </w:r>
      <w:r>
        <w:rPr>
          <w:noProof/>
        </w:rPr>
        <w:fldChar w:fldCharType="end"/>
      </w:r>
    </w:p>
    <w:p w14:paraId="2591FF80" w14:textId="534B41E8"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3.2</w:t>
      </w:r>
      <w:r>
        <w:rPr>
          <w:rFonts w:asciiTheme="minorHAnsi" w:eastAsiaTheme="minorEastAsia" w:hAnsiTheme="minorHAnsi" w:cstheme="minorBidi"/>
          <w:noProof/>
          <w:kern w:val="2"/>
          <w14:ligatures w14:val="standardContextual"/>
        </w:rPr>
        <w:tab/>
      </w:r>
      <w:r>
        <w:rPr>
          <w:noProof/>
        </w:rPr>
        <w:t>Proposed product features</w:t>
      </w:r>
      <w:r>
        <w:rPr>
          <w:noProof/>
        </w:rPr>
        <w:tab/>
      </w:r>
      <w:r>
        <w:rPr>
          <w:noProof/>
        </w:rPr>
        <w:fldChar w:fldCharType="begin"/>
      </w:r>
      <w:r>
        <w:rPr>
          <w:noProof/>
        </w:rPr>
        <w:instrText xml:space="preserve"> PAGEREF _Toc143766938 \h </w:instrText>
      </w:r>
      <w:r>
        <w:rPr>
          <w:noProof/>
        </w:rPr>
      </w:r>
      <w:r>
        <w:rPr>
          <w:noProof/>
        </w:rPr>
        <w:fldChar w:fldCharType="separate"/>
      </w:r>
      <w:r w:rsidR="00697FC4">
        <w:rPr>
          <w:noProof/>
        </w:rPr>
        <w:t>5</w:t>
      </w:r>
      <w:r>
        <w:rPr>
          <w:noProof/>
        </w:rPr>
        <w:fldChar w:fldCharType="end"/>
      </w:r>
    </w:p>
    <w:p w14:paraId="6D039B14" w14:textId="02CD9E57"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4</w:t>
      </w:r>
      <w:r>
        <w:rPr>
          <w:rFonts w:asciiTheme="minorHAnsi" w:eastAsiaTheme="minorEastAsia" w:hAnsiTheme="minorHAnsi" w:cstheme="minorBidi"/>
          <w:noProof/>
          <w:kern w:val="2"/>
          <w14:ligatures w14:val="standardContextual"/>
        </w:rPr>
        <w:tab/>
      </w:r>
      <w:r>
        <w:rPr>
          <w:noProof/>
        </w:rPr>
        <w:t>Product Development</w:t>
      </w:r>
      <w:r>
        <w:rPr>
          <w:noProof/>
        </w:rPr>
        <w:tab/>
      </w:r>
      <w:r>
        <w:rPr>
          <w:noProof/>
        </w:rPr>
        <w:fldChar w:fldCharType="begin"/>
      </w:r>
      <w:r>
        <w:rPr>
          <w:noProof/>
        </w:rPr>
        <w:instrText xml:space="preserve"> PAGEREF _Toc143766939 \h </w:instrText>
      </w:r>
      <w:r>
        <w:rPr>
          <w:noProof/>
        </w:rPr>
      </w:r>
      <w:r>
        <w:rPr>
          <w:noProof/>
        </w:rPr>
        <w:fldChar w:fldCharType="separate"/>
      </w:r>
      <w:r w:rsidR="00697FC4">
        <w:rPr>
          <w:noProof/>
        </w:rPr>
        <w:t>6</w:t>
      </w:r>
      <w:r>
        <w:rPr>
          <w:noProof/>
        </w:rPr>
        <w:fldChar w:fldCharType="end"/>
      </w:r>
    </w:p>
    <w:p w14:paraId="3E613657" w14:textId="264448B0"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4.1</w:t>
      </w:r>
      <w:r>
        <w:rPr>
          <w:rFonts w:asciiTheme="minorHAnsi" w:eastAsiaTheme="minorEastAsia" w:hAnsiTheme="minorHAnsi" w:cstheme="minorBidi"/>
          <w:noProof/>
          <w:kern w:val="2"/>
          <w14:ligatures w14:val="standardContextual"/>
        </w:rPr>
        <w:tab/>
      </w:r>
      <w:r>
        <w:rPr>
          <w:noProof/>
        </w:rPr>
        <w:t>Development of a key aspect</w:t>
      </w:r>
      <w:r>
        <w:rPr>
          <w:noProof/>
        </w:rPr>
        <w:tab/>
      </w:r>
      <w:r>
        <w:rPr>
          <w:noProof/>
        </w:rPr>
        <w:fldChar w:fldCharType="begin"/>
      </w:r>
      <w:r>
        <w:rPr>
          <w:noProof/>
        </w:rPr>
        <w:instrText xml:space="preserve"> PAGEREF _Toc143766940 \h </w:instrText>
      </w:r>
      <w:r>
        <w:rPr>
          <w:noProof/>
        </w:rPr>
      </w:r>
      <w:r>
        <w:rPr>
          <w:noProof/>
        </w:rPr>
        <w:fldChar w:fldCharType="separate"/>
      </w:r>
      <w:r w:rsidR="00697FC4">
        <w:rPr>
          <w:noProof/>
        </w:rPr>
        <w:t>6</w:t>
      </w:r>
      <w:r>
        <w:rPr>
          <w:noProof/>
        </w:rPr>
        <w:fldChar w:fldCharType="end"/>
      </w:r>
    </w:p>
    <w:p w14:paraId="326E8CFC" w14:textId="74C7E1F1"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4.2</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_Toc143766941 \h </w:instrText>
      </w:r>
      <w:r>
        <w:rPr>
          <w:noProof/>
        </w:rPr>
      </w:r>
      <w:r>
        <w:rPr>
          <w:noProof/>
        </w:rPr>
        <w:fldChar w:fldCharType="separate"/>
      </w:r>
      <w:r w:rsidR="00697FC4">
        <w:rPr>
          <w:noProof/>
        </w:rPr>
        <w:t>6</w:t>
      </w:r>
      <w:r>
        <w:rPr>
          <w:noProof/>
        </w:rPr>
        <w:fldChar w:fldCharType="end"/>
      </w:r>
    </w:p>
    <w:p w14:paraId="5623702B" w14:textId="63CCB8E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4.3</w:t>
      </w:r>
      <w:r>
        <w:rPr>
          <w:rFonts w:asciiTheme="minorHAnsi" w:eastAsiaTheme="minorEastAsia" w:hAnsiTheme="minorHAnsi" w:cstheme="minorBidi"/>
          <w:noProof/>
          <w:kern w:val="2"/>
          <w14:ligatures w14:val="standardContextual"/>
        </w:rPr>
        <w:tab/>
      </w:r>
      <w:r>
        <w:rPr>
          <w:noProof/>
        </w:rPr>
        <w:t>Development of another key aspect</w:t>
      </w:r>
      <w:r>
        <w:rPr>
          <w:noProof/>
        </w:rPr>
        <w:tab/>
      </w:r>
      <w:r>
        <w:rPr>
          <w:noProof/>
        </w:rPr>
        <w:fldChar w:fldCharType="begin"/>
      </w:r>
      <w:r>
        <w:rPr>
          <w:noProof/>
        </w:rPr>
        <w:instrText xml:space="preserve"> PAGEREF _Toc143766942 \h </w:instrText>
      </w:r>
      <w:r>
        <w:rPr>
          <w:noProof/>
        </w:rPr>
      </w:r>
      <w:r>
        <w:rPr>
          <w:noProof/>
        </w:rPr>
        <w:fldChar w:fldCharType="separate"/>
      </w:r>
      <w:r w:rsidR="00697FC4">
        <w:rPr>
          <w:noProof/>
        </w:rPr>
        <w:t>6</w:t>
      </w:r>
      <w:r>
        <w:rPr>
          <w:noProof/>
        </w:rPr>
        <w:fldChar w:fldCharType="end"/>
      </w:r>
    </w:p>
    <w:p w14:paraId="28930C8C" w14:textId="7937CCDF"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5</w:t>
      </w:r>
      <w:r>
        <w:rPr>
          <w:rFonts w:asciiTheme="minorHAnsi" w:eastAsiaTheme="minorEastAsia" w:hAnsiTheme="minorHAnsi" w:cstheme="minorBidi"/>
          <w:noProof/>
          <w:kern w:val="2"/>
          <w14:ligatures w14:val="standardContextual"/>
        </w:rPr>
        <w:tab/>
      </w:r>
      <w:r>
        <w:rPr>
          <w:noProof/>
        </w:rPr>
        <w:t>Evaluation</w:t>
      </w:r>
      <w:r>
        <w:rPr>
          <w:noProof/>
        </w:rPr>
        <w:tab/>
      </w:r>
      <w:r>
        <w:rPr>
          <w:noProof/>
        </w:rPr>
        <w:fldChar w:fldCharType="begin"/>
      </w:r>
      <w:r>
        <w:rPr>
          <w:noProof/>
        </w:rPr>
        <w:instrText xml:space="preserve"> PAGEREF _Toc143766943 \h </w:instrText>
      </w:r>
      <w:r>
        <w:rPr>
          <w:noProof/>
        </w:rPr>
      </w:r>
      <w:r>
        <w:rPr>
          <w:noProof/>
        </w:rPr>
        <w:fldChar w:fldCharType="separate"/>
      </w:r>
      <w:r w:rsidR="00697FC4">
        <w:rPr>
          <w:noProof/>
        </w:rPr>
        <w:t>7</w:t>
      </w:r>
      <w:r>
        <w:rPr>
          <w:noProof/>
        </w:rPr>
        <w:fldChar w:fldCharType="end"/>
      </w:r>
    </w:p>
    <w:p w14:paraId="2C55120E" w14:textId="6FD20B13"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5.1</w:t>
      </w:r>
      <w:r>
        <w:rPr>
          <w:rFonts w:asciiTheme="minorHAnsi" w:eastAsiaTheme="minorEastAsia" w:hAnsiTheme="minorHAnsi" w:cstheme="minorBidi"/>
          <w:noProof/>
          <w:kern w:val="2"/>
          <w14:ligatures w14:val="standardContextual"/>
        </w:rPr>
        <w:tab/>
      </w:r>
      <w:r>
        <w:rPr>
          <w:noProof/>
        </w:rPr>
        <w:t>Methodology</w:t>
      </w:r>
      <w:r>
        <w:rPr>
          <w:noProof/>
        </w:rPr>
        <w:tab/>
      </w:r>
      <w:r>
        <w:rPr>
          <w:noProof/>
        </w:rPr>
        <w:fldChar w:fldCharType="begin"/>
      </w:r>
      <w:r>
        <w:rPr>
          <w:noProof/>
        </w:rPr>
        <w:instrText xml:space="preserve"> PAGEREF _Toc143766944 \h </w:instrText>
      </w:r>
      <w:r>
        <w:rPr>
          <w:noProof/>
        </w:rPr>
      </w:r>
      <w:r>
        <w:rPr>
          <w:noProof/>
        </w:rPr>
        <w:fldChar w:fldCharType="separate"/>
      </w:r>
      <w:r w:rsidR="00697FC4">
        <w:rPr>
          <w:noProof/>
        </w:rPr>
        <w:t>7</w:t>
      </w:r>
      <w:r>
        <w:rPr>
          <w:noProof/>
        </w:rPr>
        <w:fldChar w:fldCharType="end"/>
      </w:r>
    </w:p>
    <w:p w14:paraId="56A26998" w14:textId="5AF5EDDE"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5.2</w:t>
      </w:r>
      <w:r>
        <w:rPr>
          <w:rFonts w:asciiTheme="minorHAnsi" w:eastAsiaTheme="minorEastAsia" w:hAnsiTheme="minorHAnsi" w:cstheme="minorBidi"/>
          <w:noProof/>
          <w:kern w:val="2"/>
          <w14:ligatures w14:val="standardContextual"/>
        </w:rPr>
        <w:tab/>
      </w:r>
      <w:r>
        <w:rPr>
          <w:noProof/>
        </w:rPr>
        <w:t>Results</w:t>
      </w:r>
      <w:r>
        <w:rPr>
          <w:noProof/>
        </w:rPr>
        <w:tab/>
      </w:r>
      <w:r>
        <w:rPr>
          <w:noProof/>
        </w:rPr>
        <w:fldChar w:fldCharType="begin"/>
      </w:r>
      <w:r>
        <w:rPr>
          <w:noProof/>
        </w:rPr>
        <w:instrText xml:space="preserve"> PAGEREF _Toc143766945 \h </w:instrText>
      </w:r>
      <w:r>
        <w:rPr>
          <w:noProof/>
        </w:rPr>
      </w:r>
      <w:r>
        <w:rPr>
          <w:noProof/>
        </w:rPr>
        <w:fldChar w:fldCharType="separate"/>
      </w:r>
      <w:r w:rsidR="00697FC4">
        <w:rPr>
          <w:noProof/>
        </w:rPr>
        <w:t>7</w:t>
      </w:r>
      <w:r>
        <w:rPr>
          <w:noProof/>
        </w:rPr>
        <w:fldChar w:fldCharType="end"/>
      </w:r>
    </w:p>
    <w:p w14:paraId="2FB9C323" w14:textId="237E0FE6" w:rsidR="00BA43BE" w:rsidRDefault="00BA43BE">
      <w:pPr>
        <w:pStyle w:val="TOC2"/>
        <w:tabs>
          <w:tab w:val="left" w:pos="880"/>
          <w:tab w:val="right" w:leader="dot" w:pos="9075"/>
        </w:tabs>
        <w:rPr>
          <w:rFonts w:asciiTheme="minorHAnsi" w:eastAsiaTheme="minorEastAsia" w:hAnsiTheme="minorHAnsi" w:cstheme="minorBidi"/>
          <w:noProof/>
          <w:kern w:val="2"/>
          <w14:ligatures w14:val="standardContextual"/>
        </w:rPr>
      </w:pPr>
      <w:r>
        <w:rPr>
          <w:noProof/>
        </w:rPr>
        <w:t>5.3</w:t>
      </w:r>
      <w:r>
        <w:rPr>
          <w:rFonts w:asciiTheme="minorHAnsi" w:eastAsiaTheme="minorEastAsia" w:hAnsiTheme="minorHAnsi" w:cstheme="minorBidi"/>
          <w:noProof/>
          <w:kern w:val="2"/>
          <w14:ligatures w14:val="standardContextual"/>
        </w:rPr>
        <w:tab/>
      </w:r>
      <w:r>
        <w:rPr>
          <w:noProof/>
        </w:rPr>
        <w:t>Discussion</w:t>
      </w:r>
      <w:r>
        <w:rPr>
          <w:noProof/>
        </w:rPr>
        <w:tab/>
      </w:r>
      <w:r>
        <w:rPr>
          <w:noProof/>
        </w:rPr>
        <w:fldChar w:fldCharType="begin"/>
      </w:r>
      <w:r>
        <w:rPr>
          <w:noProof/>
        </w:rPr>
        <w:instrText xml:space="preserve"> PAGEREF _Toc143766946 \h </w:instrText>
      </w:r>
      <w:r>
        <w:rPr>
          <w:noProof/>
        </w:rPr>
      </w:r>
      <w:r>
        <w:rPr>
          <w:noProof/>
        </w:rPr>
        <w:fldChar w:fldCharType="separate"/>
      </w:r>
      <w:r w:rsidR="00697FC4">
        <w:rPr>
          <w:noProof/>
        </w:rPr>
        <w:t>7</w:t>
      </w:r>
      <w:r>
        <w:rPr>
          <w:noProof/>
        </w:rPr>
        <w:fldChar w:fldCharType="end"/>
      </w:r>
    </w:p>
    <w:p w14:paraId="047FE42B" w14:textId="20CC8EF6"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6</w:t>
      </w:r>
      <w:r>
        <w:rPr>
          <w:rFonts w:asciiTheme="minorHAnsi" w:eastAsiaTheme="minorEastAsia" w:hAnsiTheme="minorHAnsi" w:cstheme="minorBidi"/>
          <w:noProof/>
          <w:kern w:val="2"/>
          <w14:ligatures w14:val="standardContextual"/>
        </w:rPr>
        <w:tab/>
      </w:r>
      <w:r>
        <w:rPr>
          <w:noProof/>
        </w:rPr>
        <w:t>Conclusion</w:t>
      </w:r>
      <w:r>
        <w:rPr>
          <w:noProof/>
        </w:rPr>
        <w:tab/>
      </w:r>
      <w:r>
        <w:rPr>
          <w:noProof/>
        </w:rPr>
        <w:fldChar w:fldCharType="begin"/>
      </w:r>
      <w:r>
        <w:rPr>
          <w:noProof/>
        </w:rPr>
        <w:instrText xml:space="preserve"> PAGEREF _Toc143766947 \h </w:instrText>
      </w:r>
      <w:r>
        <w:rPr>
          <w:noProof/>
        </w:rPr>
      </w:r>
      <w:r>
        <w:rPr>
          <w:noProof/>
        </w:rPr>
        <w:fldChar w:fldCharType="separate"/>
      </w:r>
      <w:r w:rsidR="00697FC4">
        <w:rPr>
          <w:noProof/>
        </w:rPr>
        <w:t>8</w:t>
      </w:r>
      <w:r>
        <w:rPr>
          <w:noProof/>
        </w:rPr>
        <w:fldChar w:fldCharType="end"/>
      </w:r>
    </w:p>
    <w:p w14:paraId="3960FFEB" w14:textId="11AEFF3C" w:rsidR="00BA43BE" w:rsidRDefault="00BA43BE">
      <w:pPr>
        <w:pStyle w:val="TOC1"/>
        <w:tabs>
          <w:tab w:val="left" w:pos="440"/>
          <w:tab w:val="right" w:leader="dot" w:pos="9075"/>
        </w:tabs>
        <w:rPr>
          <w:rFonts w:asciiTheme="minorHAnsi" w:eastAsiaTheme="minorEastAsia" w:hAnsiTheme="minorHAnsi" w:cstheme="minorBidi"/>
          <w:noProof/>
          <w:kern w:val="2"/>
          <w14:ligatures w14:val="standardContextual"/>
        </w:rPr>
      </w:pPr>
      <w:r>
        <w:rPr>
          <w:noProof/>
        </w:rPr>
        <w:t>7</w:t>
      </w:r>
      <w:r>
        <w:rPr>
          <w:rFonts w:asciiTheme="minorHAnsi" w:eastAsiaTheme="minorEastAsia" w:hAnsiTheme="minorHAnsi" w:cstheme="minorBidi"/>
          <w:noProof/>
          <w:kern w:val="2"/>
          <w14:ligatures w14:val="standardContextual"/>
        </w:rPr>
        <w:tab/>
      </w:r>
      <w:r>
        <w:rPr>
          <w:noProof/>
        </w:rPr>
        <w:t>References</w:t>
      </w:r>
      <w:r>
        <w:rPr>
          <w:noProof/>
        </w:rPr>
        <w:tab/>
      </w:r>
      <w:r>
        <w:rPr>
          <w:noProof/>
        </w:rPr>
        <w:fldChar w:fldCharType="begin"/>
      </w:r>
      <w:r>
        <w:rPr>
          <w:noProof/>
        </w:rPr>
        <w:instrText xml:space="preserve"> PAGEREF _Toc143766948 \h </w:instrText>
      </w:r>
      <w:r>
        <w:rPr>
          <w:noProof/>
        </w:rPr>
      </w:r>
      <w:r>
        <w:rPr>
          <w:noProof/>
        </w:rPr>
        <w:fldChar w:fldCharType="separate"/>
      </w:r>
      <w:r w:rsidR="00697FC4">
        <w:rPr>
          <w:noProof/>
        </w:rPr>
        <w:t>9</w:t>
      </w:r>
      <w:r>
        <w:rPr>
          <w:noProof/>
        </w:rPr>
        <w:fldChar w:fldCharType="end"/>
      </w:r>
    </w:p>
    <w:p w14:paraId="594699FC" w14:textId="01B69E49" w:rsidR="00BA43BE" w:rsidRDefault="00BA43BE">
      <w:pPr>
        <w:pStyle w:val="TOC1"/>
        <w:tabs>
          <w:tab w:val="left" w:pos="1760"/>
          <w:tab w:val="right" w:leader="dot" w:pos="9075"/>
        </w:tabs>
        <w:rPr>
          <w:rFonts w:asciiTheme="minorHAnsi" w:eastAsiaTheme="minorEastAsia" w:hAnsiTheme="minorHAnsi" w:cstheme="minorBidi"/>
          <w:noProof/>
          <w:kern w:val="2"/>
          <w14:ligatures w14:val="standardContextual"/>
        </w:rPr>
      </w:pPr>
      <w:r w:rsidRPr="00934992">
        <w:rPr>
          <w:caps/>
          <w:noProof/>
        </w:rPr>
        <w:t>Appendix A -</w:t>
      </w:r>
      <w:r>
        <w:rPr>
          <w:rFonts w:asciiTheme="minorHAnsi" w:eastAsiaTheme="minorEastAsia" w:hAnsiTheme="minorHAnsi" w:cstheme="minorBidi"/>
          <w:noProof/>
          <w:kern w:val="2"/>
          <w14:ligatures w14:val="standardContextual"/>
        </w:rPr>
        <w:tab/>
      </w:r>
      <w:r>
        <w:rPr>
          <w:noProof/>
        </w:rPr>
        <w:t>Ethics Forms</w:t>
      </w:r>
      <w:r>
        <w:rPr>
          <w:noProof/>
        </w:rPr>
        <w:tab/>
      </w:r>
      <w:r>
        <w:rPr>
          <w:noProof/>
        </w:rPr>
        <w:fldChar w:fldCharType="begin"/>
      </w:r>
      <w:r>
        <w:rPr>
          <w:noProof/>
        </w:rPr>
        <w:instrText xml:space="preserve"> PAGEREF _Toc143766949 \h </w:instrText>
      </w:r>
      <w:r>
        <w:rPr>
          <w:noProof/>
        </w:rPr>
      </w:r>
      <w:r>
        <w:rPr>
          <w:noProof/>
        </w:rPr>
        <w:fldChar w:fldCharType="separate"/>
      </w:r>
      <w:r w:rsidR="00697FC4">
        <w:rPr>
          <w:noProof/>
        </w:rPr>
        <w:t>10</w:t>
      </w:r>
      <w:r>
        <w:rPr>
          <w:noProof/>
        </w:rPr>
        <w:fldChar w:fldCharType="end"/>
      </w:r>
    </w:p>
    <w:p w14:paraId="3F8EA072" w14:textId="048E3A8F" w:rsidR="00D940B9" w:rsidRDefault="00603F03">
      <w:pPr>
        <w:sectPr w:rsidR="00D940B9" w:rsidSect="005E0AC8">
          <w:headerReference w:type="default" r:id="rId8"/>
          <w:footerReference w:type="even" r:id="rId9"/>
          <w:footerReference w:type="default" r:id="rId10"/>
          <w:pgSz w:w="11907" w:h="16840" w:code="9"/>
          <w:pgMar w:top="1411" w:right="1411" w:bottom="1411" w:left="141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pgNumType w:fmt="lowerRoman"/>
          <w:cols w:space="720"/>
          <w:noEndnote/>
          <w:titlePg/>
        </w:sectPr>
      </w:pPr>
      <w:r>
        <w:fldChar w:fldCharType="end"/>
      </w:r>
    </w:p>
    <w:p w14:paraId="5DAE0E21" w14:textId="77777777" w:rsidR="00C03E53" w:rsidRDefault="00E74DF7" w:rsidP="0094234A">
      <w:pPr>
        <w:pStyle w:val="Heading1"/>
      </w:pPr>
      <w:bookmarkStart w:id="16" w:name="_Toc122923491"/>
      <w:bookmarkStart w:id="17" w:name="_Toc122923597"/>
      <w:bookmarkStart w:id="18" w:name="_Toc174261927"/>
      <w:bookmarkStart w:id="19" w:name="_Toc400960514"/>
      <w:bookmarkStart w:id="20" w:name="_Toc143766925"/>
      <w:r>
        <w:lastRenderedPageBreak/>
        <w:t>Introduction</w:t>
      </w:r>
      <w:bookmarkEnd w:id="16"/>
      <w:bookmarkEnd w:id="17"/>
      <w:bookmarkEnd w:id="18"/>
      <w:bookmarkEnd w:id="19"/>
      <w:bookmarkEnd w:id="20"/>
    </w:p>
    <w:p w14:paraId="7960E439" w14:textId="77777777" w:rsidR="00B1123A" w:rsidRDefault="00B1123A" w:rsidP="00B1123A">
      <w:pPr>
        <w:pStyle w:val="Heading2"/>
        <w:numPr>
          <w:ilvl w:val="1"/>
          <w:numId w:val="20"/>
        </w:numPr>
      </w:pPr>
      <w:bookmarkStart w:id="21" w:name="_Toc143766926"/>
      <w:r>
        <w:t>Background</w:t>
      </w:r>
      <w:bookmarkEnd w:id="21"/>
    </w:p>
    <w:p w14:paraId="64FF2754" w14:textId="434D522F" w:rsidR="00433855" w:rsidRPr="007C4A46" w:rsidRDefault="007C28DB" w:rsidP="00C91E3F">
      <w:pPr>
        <w:rPr>
          <w:vertAlign w:val="subscript"/>
        </w:rPr>
      </w:pPr>
      <w:r>
        <w:t>Audio</w:t>
      </w:r>
      <w:r w:rsidR="00433855">
        <w:t xml:space="preserve"> has been a fundamental element for video games since the </w:t>
      </w:r>
      <w:r w:rsidR="00590746">
        <w:t>first ever game titles. Tennis for Two used audio queues throughout gameplay in 1958.</w:t>
      </w:r>
      <w:r w:rsidR="00E24B97">
        <w:t xml:space="preserve"> </w:t>
      </w:r>
      <w:r w:rsidR="000C70C5">
        <w:t xml:space="preserve">It </w:t>
      </w:r>
      <w:r w:rsidR="00FE56AE">
        <w:t>often</w:t>
      </w:r>
      <w:r w:rsidR="000C70C5">
        <w:t xml:space="preserve"> plays when interact</w:t>
      </w:r>
      <w:r w:rsidR="00D50822">
        <w:t>ion takes place</w:t>
      </w:r>
      <w:r w:rsidR="001E5319">
        <w:t xml:space="preserve">, such as when the player presses a </w:t>
      </w:r>
      <w:r w:rsidR="00A7789F">
        <w:t>button,</w:t>
      </w:r>
      <w:r w:rsidR="001E5319">
        <w:t xml:space="preserve"> or their character collides into something.</w:t>
      </w:r>
      <w:r w:rsidR="00E24B97">
        <w:t xml:space="preserve"> </w:t>
      </w:r>
      <w:sdt>
        <w:sdtPr>
          <w:id w:val="-398753954"/>
          <w:citation/>
        </w:sdtPr>
        <w:sdtContent>
          <w:r w:rsidR="00E24B97">
            <w:fldChar w:fldCharType="begin"/>
          </w:r>
          <w:r w:rsidR="00E24B97">
            <w:rPr>
              <w:lang w:val="en-US"/>
            </w:rPr>
            <w:instrText xml:space="preserve">CITATION Put20 \t  \l 1033 </w:instrText>
          </w:r>
          <w:r w:rsidR="00E24B97">
            <w:fldChar w:fldCharType="separate"/>
          </w:r>
          <w:r w:rsidR="00E24B97" w:rsidRPr="00E24B97">
            <w:rPr>
              <w:noProof/>
              <w:lang w:val="en-US"/>
            </w:rPr>
            <w:t>(Pute &amp; Pasquier, 2020)</w:t>
          </w:r>
          <w:r w:rsidR="00E24B97">
            <w:fldChar w:fldCharType="end"/>
          </w:r>
        </w:sdtContent>
      </w:sdt>
      <w:r w:rsidR="007C4A46">
        <w:rPr>
          <w:vertAlign w:val="subscript"/>
        </w:rPr>
        <w:t xml:space="preserve"> </w:t>
      </w:r>
      <w:r>
        <w:t xml:space="preserve">Music is a form of audio, and the </w:t>
      </w:r>
      <w:r w:rsidR="00FE56AE">
        <w:t>focused type</w:t>
      </w:r>
      <w:r>
        <w:t xml:space="preserve"> in this report.</w:t>
      </w:r>
      <w:r w:rsidR="00E143FE">
        <w:t xml:space="preserve"> It amplifies the viewer’s emotional responses when consuming media, whether that</w:t>
      </w:r>
      <w:r w:rsidR="00B90CE2">
        <w:t xml:space="preserve"> is</w:t>
      </w:r>
      <w:r w:rsidR="00E143FE">
        <w:t xml:space="preserve"> movies or in this project’s focus: video games</w:t>
      </w:r>
      <w:r w:rsidR="00C51DF4">
        <w:t xml:space="preserve">. </w:t>
      </w:r>
      <w:sdt>
        <w:sdtPr>
          <w:id w:val="397877508"/>
          <w:citation/>
        </w:sdtPr>
        <w:sdtContent>
          <w:r w:rsidR="00C51DF4">
            <w:fldChar w:fldCharType="begin"/>
          </w:r>
          <w:r w:rsidR="00C51DF4">
            <w:rPr>
              <w:lang w:val="en-US"/>
            </w:rPr>
            <w:instrText xml:space="preserve">CITATION Put19 \t  \l 1033 </w:instrText>
          </w:r>
          <w:r w:rsidR="00C51DF4">
            <w:fldChar w:fldCharType="separate"/>
          </w:r>
          <w:r w:rsidR="00C51DF4" w:rsidRPr="00C51DF4">
            <w:rPr>
              <w:noProof/>
              <w:lang w:val="en-US"/>
            </w:rPr>
            <w:t>(Pute &amp; Pasquier, 2019)</w:t>
          </w:r>
          <w:r w:rsidR="00C51DF4">
            <w:fldChar w:fldCharType="end"/>
          </w:r>
        </w:sdtContent>
      </w:sdt>
    </w:p>
    <w:p w14:paraId="3926A724" w14:textId="77777777" w:rsidR="00C51DF4" w:rsidRDefault="00C51DF4" w:rsidP="00C91E3F"/>
    <w:p w14:paraId="293C22E2" w14:textId="167DA2A1" w:rsidR="00C51DF4" w:rsidRDefault="00C51DF4" w:rsidP="00C91E3F">
      <w:r>
        <w:t>There are three types of soundtracks that video games may include. The most recognisable is linear, which simply plays a piece of music from beginning to end before looping. With nothing more, linear is a simple form of music</w:t>
      </w:r>
      <w:r w:rsidR="0098372C">
        <w:t xml:space="preserve">. It lacks </w:t>
      </w:r>
      <w:r w:rsidR="00E331AB">
        <w:t>the</w:t>
      </w:r>
      <w:r w:rsidR="0098372C">
        <w:t xml:space="preserve"> additional features to make the soundtrack </w:t>
      </w:r>
      <w:r w:rsidR="00E331AB">
        <w:t>interesting but</w:t>
      </w:r>
      <w:r w:rsidR="0098372C">
        <w:t xml:space="preserve"> possesses less risk of sounding unpleasing</w:t>
      </w:r>
      <w:r w:rsidR="006F6A6C">
        <w:t xml:space="preserve"> which makes it the most popular method.</w:t>
      </w:r>
      <w:r w:rsidR="00174682">
        <w:t xml:space="preserve"> Adaptive soundtracks </w:t>
      </w:r>
      <w:proofErr w:type="gramStart"/>
      <w:r w:rsidR="00174682">
        <w:t>is</w:t>
      </w:r>
      <w:proofErr w:type="gramEnd"/>
      <w:r w:rsidR="00174682">
        <w:t xml:space="preserve"> another method where music changes in response to events that happen within the game.</w:t>
      </w:r>
      <w:r w:rsidR="003C6D6F">
        <w:t xml:space="preserve"> It has received the alternate name interactive music due to this reason as often these changes are to make the music match how the player may be feeling.</w:t>
      </w:r>
      <w:r w:rsidR="002D5AB9">
        <w:t xml:space="preserve"> These changes could be for example, a layer may be added or removed, or the tempo takes a turn.</w:t>
      </w:r>
      <w:r w:rsidR="00FC530E">
        <w:t xml:space="preserve"> Lastly, generative </w:t>
      </w:r>
      <w:r w:rsidR="00D17C3B">
        <w:t>soundtracks</w:t>
      </w:r>
      <w:r w:rsidR="00FC530E">
        <w:t xml:space="preserve"> </w:t>
      </w:r>
      <w:proofErr w:type="gramStart"/>
      <w:r w:rsidR="00FC530E">
        <w:t>is</w:t>
      </w:r>
      <w:proofErr w:type="gramEnd"/>
      <w:r w:rsidR="00FC530E">
        <w:t xml:space="preserve"> the most advanced.</w:t>
      </w:r>
      <w:r w:rsidR="00D17C3B">
        <w:t xml:space="preserve"> Generative music is computer-generated, not only adapting with situations to guide user emotions, but is </w:t>
      </w:r>
      <w:r w:rsidR="008C7AEB">
        <w:t>never-ending</w:t>
      </w:r>
      <w:r w:rsidR="00D17C3B">
        <w:t>.</w:t>
      </w:r>
      <w:r w:rsidR="00030CC4">
        <w:t xml:space="preserve"> </w:t>
      </w:r>
      <w:sdt>
        <w:sdtPr>
          <w:id w:val="-1160995844"/>
          <w:citation/>
        </w:sdtPr>
        <w:sdtContent>
          <w:r w:rsidR="00030CC4">
            <w:fldChar w:fldCharType="begin"/>
          </w:r>
          <w:r w:rsidR="00030CC4">
            <w:rPr>
              <w:lang w:val="en-US"/>
            </w:rPr>
            <w:instrText xml:space="preserve">CITATION Put20 \t  \l 1033 </w:instrText>
          </w:r>
          <w:r w:rsidR="00030CC4">
            <w:fldChar w:fldCharType="separate"/>
          </w:r>
          <w:r w:rsidR="00030CC4" w:rsidRPr="00030CC4">
            <w:rPr>
              <w:noProof/>
              <w:lang w:val="en-US"/>
            </w:rPr>
            <w:t>(Pute &amp; Pasquier, 2020)</w:t>
          </w:r>
          <w:r w:rsidR="00030CC4">
            <w:fldChar w:fldCharType="end"/>
          </w:r>
        </w:sdtContent>
      </w:sdt>
    </w:p>
    <w:p w14:paraId="5054CF66" w14:textId="77777777" w:rsidR="006B1263" w:rsidRDefault="006B1263" w:rsidP="00C91E3F"/>
    <w:p w14:paraId="4421A9BD" w14:textId="7A027314" w:rsidR="006B1263" w:rsidRDefault="00CC1261" w:rsidP="00C91E3F">
      <w:r>
        <w:t>A problem in the game industry is that many studios still choose linear soundtracks over adaptive or generative music</w:t>
      </w:r>
      <w:r w:rsidR="00950ABD">
        <w:t>, despite the advantages that they carry to increase gameplay experience.</w:t>
      </w:r>
      <w:r w:rsidR="00166AA1">
        <w:t xml:space="preserve"> </w:t>
      </w:r>
      <w:sdt>
        <w:sdtPr>
          <w:id w:val="-1782871782"/>
          <w:citation/>
        </w:sdtPr>
        <w:sdtContent>
          <w:r w:rsidR="00166AA1">
            <w:fldChar w:fldCharType="begin"/>
          </w:r>
          <w:r w:rsidR="00166AA1">
            <w:rPr>
              <w:lang w:val="en-US"/>
            </w:rPr>
            <w:instrText xml:space="preserve">CITATION Put19 \t  \l 1033 </w:instrText>
          </w:r>
          <w:r w:rsidR="00166AA1">
            <w:fldChar w:fldCharType="separate"/>
          </w:r>
          <w:r w:rsidR="00166AA1" w:rsidRPr="00166AA1">
            <w:rPr>
              <w:noProof/>
              <w:lang w:val="en-US"/>
            </w:rPr>
            <w:t>(Pute &amp; Pasquier, 2019)</w:t>
          </w:r>
          <w:r w:rsidR="00166AA1">
            <w:fldChar w:fldCharType="end"/>
          </w:r>
        </w:sdtContent>
      </w:sdt>
      <w:r w:rsidR="008F5289">
        <w:t xml:space="preserve"> </w:t>
      </w:r>
      <w:r w:rsidR="00166AA1">
        <w:t>It is expensive to compose adaptive music for a game, compared to linear. Because linear music however is a looping audio, it begins to become repetitive for players listening</w:t>
      </w:r>
      <w:r w:rsidR="00FE61DE">
        <w:t xml:space="preserve"> over time</w:t>
      </w:r>
      <w:r w:rsidR="00166AA1">
        <w:t xml:space="preserve"> which destroys the immersion.</w:t>
      </w:r>
      <w:r w:rsidR="00DF6802">
        <w:t xml:space="preserve"> </w:t>
      </w:r>
      <w:sdt>
        <w:sdtPr>
          <w:id w:val="-43845383"/>
          <w:citation/>
        </w:sdtPr>
        <w:sdtContent>
          <w:r w:rsidR="00DF6802">
            <w:fldChar w:fldCharType="begin"/>
          </w:r>
          <w:r w:rsidR="00DF6802">
            <w:rPr>
              <w:lang w:val="en-US"/>
            </w:rPr>
            <w:instrText xml:space="preserve">CITATION Put20 \t  \l 1033 </w:instrText>
          </w:r>
          <w:r w:rsidR="00DF6802">
            <w:fldChar w:fldCharType="separate"/>
          </w:r>
          <w:r w:rsidR="00DF6802" w:rsidRPr="00DF6802">
            <w:rPr>
              <w:noProof/>
              <w:lang w:val="en-US"/>
            </w:rPr>
            <w:t>(Pute &amp; Pasquier, 2020)</w:t>
          </w:r>
          <w:r w:rsidR="00DF6802">
            <w:fldChar w:fldCharType="end"/>
          </w:r>
        </w:sdtContent>
      </w:sdt>
      <w:r w:rsidR="00DF6802">
        <w:t xml:space="preserve"> When technology is evolving for games ever since it’s early-debuts in 1958, it makes sense that music should take a step forward in advancing too.</w:t>
      </w:r>
    </w:p>
    <w:p w14:paraId="3F1FCF59" w14:textId="4262511D" w:rsidR="009043B1" w:rsidRDefault="009043B1">
      <w:pPr>
        <w:spacing w:line="240" w:lineRule="auto"/>
        <w:jc w:val="left"/>
      </w:pPr>
      <w:r>
        <w:br w:type="page"/>
      </w:r>
    </w:p>
    <w:p w14:paraId="3552CAE8" w14:textId="77777777" w:rsidR="00250A6A" w:rsidRDefault="00250A6A" w:rsidP="00C91E3F"/>
    <w:p w14:paraId="704AD045" w14:textId="7134175D" w:rsidR="0050265E" w:rsidRDefault="0050265E" w:rsidP="0050265E">
      <w:pPr>
        <w:pStyle w:val="Heading2"/>
        <w:numPr>
          <w:ilvl w:val="1"/>
          <w:numId w:val="20"/>
        </w:numPr>
      </w:pPr>
      <w:bookmarkStart w:id="22" w:name="_Toc143766927"/>
      <w:r>
        <w:t xml:space="preserve">Research </w:t>
      </w:r>
      <w:proofErr w:type="gramStart"/>
      <w:r>
        <w:t>aim</w:t>
      </w:r>
      <w:proofErr w:type="gramEnd"/>
      <w:r>
        <w:t xml:space="preserve"> and objectives</w:t>
      </w:r>
      <w:bookmarkEnd w:id="22"/>
    </w:p>
    <w:p w14:paraId="1AE6AA8B" w14:textId="77777777" w:rsidR="00A30949" w:rsidRDefault="00A30949" w:rsidP="00C91E3F"/>
    <w:p w14:paraId="0F77AC47" w14:textId="6E580042" w:rsidR="0030305D" w:rsidRDefault="0030305D" w:rsidP="00C91E3F">
      <w:r>
        <w:rPr>
          <w:b/>
          <w:bCs/>
        </w:rPr>
        <w:t xml:space="preserve">Project aim: </w:t>
      </w:r>
      <w:r w:rsidR="00AA0CE5">
        <w:t>To solve the issue of repetit</w:t>
      </w:r>
      <w:r w:rsidR="00D77CB0">
        <w:t>iveness</w:t>
      </w:r>
      <w:r w:rsidR="00AA0CE5">
        <w:t xml:space="preserve"> in videogame music through improving soundtracks.</w:t>
      </w:r>
    </w:p>
    <w:p w14:paraId="2D7F3002" w14:textId="6617212D" w:rsidR="00E504DA" w:rsidRDefault="00E504DA" w:rsidP="00E504DA">
      <w:pPr>
        <w:pStyle w:val="Heading1"/>
        <w:numPr>
          <w:ilvl w:val="0"/>
          <w:numId w:val="0"/>
        </w:numPr>
        <w:jc w:val="both"/>
        <w:rPr>
          <w:b w:val="0"/>
          <w:smallCaps w:val="0"/>
          <w:kern w:val="0"/>
          <w:sz w:val="22"/>
        </w:rPr>
      </w:pPr>
      <w:bookmarkStart w:id="23" w:name="_Toc143766928"/>
      <w:r w:rsidRPr="00E504DA">
        <w:rPr>
          <w:bCs/>
          <w:smallCaps w:val="0"/>
          <w:kern w:val="0"/>
          <w:sz w:val="22"/>
        </w:rPr>
        <w:t xml:space="preserve">Objective 1. </w:t>
      </w:r>
      <w:bookmarkEnd w:id="23"/>
      <w:r w:rsidR="008F5289">
        <w:rPr>
          <w:b w:val="0"/>
          <w:smallCaps w:val="0"/>
          <w:kern w:val="0"/>
          <w:sz w:val="22"/>
        </w:rPr>
        <w:t>Discover what methods can be used inside a game engine through literature reviews.</w:t>
      </w:r>
    </w:p>
    <w:p w14:paraId="1B4F7033" w14:textId="2A2907D1" w:rsidR="00482814" w:rsidRPr="00482814" w:rsidRDefault="00482814" w:rsidP="00482814">
      <w:r>
        <w:t>Reading through literature reviews gives better insight onto the problem, giving an idea of the current state-of-the-art and seeing how this project can use the work of others to find a solution in improving video game soundtracks.</w:t>
      </w:r>
    </w:p>
    <w:p w14:paraId="4F112A6B" w14:textId="5E2781E6" w:rsidR="00E504DA" w:rsidRDefault="00E504DA" w:rsidP="00E504DA">
      <w:pPr>
        <w:pStyle w:val="Heading1"/>
        <w:numPr>
          <w:ilvl w:val="0"/>
          <w:numId w:val="0"/>
        </w:numPr>
        <w:ind w:left="432" w:hanging="432"/>
        <w:jc w:val="both"/>
        <w:rPr>
          <w:b w:val="0"/>
          <w:smallCaps w:val="0"/>
          <w:kern w:val="0"/>
          <w:sz w:val="22"/>
        </w:rPr>
      </w:pPr>
      <w:bookmarkStart w:id="24" w:name="_Toc143766929"/>
      <w:r w:rsidRPr="00E504DA">
        <w:rPr>
          <w:bCs/>
          <w:smallCaps w:val="0"/>
          <w:kern w:val="0"/>
          <w:sz w:val="22"/>
        </w:rPr>
        <w:t xml:space="preserve">Objective 2. </w:t>
      </w:r>
      <w:bookmarkEnd w:id="24"/>
      <w:r w:rsidR="00E136CB">
        <w:rPr>
          <w:b w:val="0"/>
          <w:smallCaps w:val="0"/>
          <w:kern w:val="0"/>
          <w:sz w:val="22"/>
        </w:rPr>
        <w:t>Design/develop a prototype game that will be used as the proposed solution in research.</w:t>
      </w:r>
    </w:p>
    <w:p w14:paraId="08B6E5D6" w14:textId="2725253E" w:rsidR="003267A2" w:rsidRPr="003267A2" w:rsidRDefault="003267A2" w:rsidP="003267A2">
      <w:r>
        <w:t>The proposed solution will be a video game that contains linear and adaptive (or generative) soundtracks. It will be toggleable on what form of soundtracks play. This is ideal for a between-groups study where one group plays the game with linear music, whereas the other plays with the alternative option.</w:t>
      </w:r>
      <w:r w:rsidR="00A40144">
        <w:t xml:space="preserve"> </w:t>
      </w:r>
    </w:p>
    <w:p w14:paraId="584BC225" w14:textId="4638BE3A" w:rsidR="00E504DA" w:rsidRDefault="00E504DA" w:rsidP="00E504DA">
      <w:pPr>
        <w:pStyle w:val="Heading1"/>
        <w:numPr>
          <w:ilvl w:val="0"/>
          <w:numId w:val="0"/>
        </w:numPr>
        <w:ind w:left="432" w:hanging="432"/>
        <w:jc w:val="both"/>
        <w:rPr>
          <w:b w:val="0"/>
          <w:smallCaps w:val="0"/>
          <w:kern w:val="0"/>
          <w:sz w:val="22"/>
        </w:rPr>
      </w:pPr>
      <w:bookmarkStart w:id="25" w:name="_Toc143766930"/>
      <w:r w:rsidRPr="00E504DA">
        <w:rPr>
          <w:bCs/>
          <w:smallCaps w:val="0"/>
          <w:kern w:val="0"/>
          <w:sz w:val="22"/>
        </w:rPr>
        <w:t xml:space="preserve">Objective 3. </w:t>
      </w:r>
      <w:bookmarkEnd w:id="25"/>
      <w:r w:rsidR="00CB031F">
        <w:rPr>
          <w:b w:val="0"/>
          <w:smallCaps w:val="0"/>
          <w:kern w:val="0"/>
          <w:sz w:val="22"/>
        </w:rPr>
        <w:t>Develop the final build with the desired soundtrack methods implemented.</w:t>
      </w:r>
    </w:p>
    <w:p w14:paraId="2736F2CE" w14:textId="0565CE58" w:rsidR="00FA3209" w:rsidRPr="00FA3209" w:rsidRDefault="00FA3209" w:rsidP="00FA3209">
      <w:r>
        <w:t>Using either Unity or Unreal Engine, the design prototype will be developed into a final build. To make sure in-game music has a reasonable impact on player experiences, music assets will have to be either borrowed or purchased online.</w:t>
      </w:r>
    </w:p>
    <w:p w14:paraId="79DDEFF0" w14:textId="6910B5D7" w:rsidR="002966AF" w:rsidRDefault="00E504DA" w:rsidP="00E504DA">
      <w:pPr>
        <w:pStyle w:val="Heading1"/>
        <w:numPr>
          <w:ilvl w:val="0"/>
          <w:numId w:val="0"/>
        </w:numPr>
        <w:ind w:left="432" w:hanging="432"/>
        <w:jc w:val="both"/>
        <w:rPr>
          <w:b w:val="0"/>
          <w:smallCaps w:val="0"/>
          <w:kern w:val="0"/>
          <w:sz w:val="22"/>
        </w:rPr>
      </w:pPr>
      <w:bookmarkStart w:id="26" w:name="_Toc143766931"/>
      <w:r w:rsidRPr="00E504DA">
        <w:rPr>
          <w:bCs/>
          <w:smallCaps w:val="0"/>
          <w:kern w:val="0"/>
          <w:sz w:val="22"/>
        </w:rPr>
        <w:t>Objective 4.</w:t>
      </w:r>
      <w:r w:rsidRPr="00E504DA">
        <w:rPr>
          <w:b w:val="0"/>
          <w:smallCaps w:val="0"/>
          <w:kern w:val="0"/>
          <w:sz w:val="22"/>
        </w:rPr>
        <w:t xml:space="preserve"> </w:t>
      </w:r>
      <w:bookmarkEnd w:id="26"/>
      <w:r w:rsidR="00D92F0A">
        <w:rPr>
          <w:b w:val="0"/>
          <w:smallCaps w:val="0"/>
          <w:kern w:val="0"/>
          <w:sz w:val="22"/>
        </w:rPr>
        <w:t>Have participants play through the final build to collect primary data.</w:t>
      </w:r>
    </w:p>
    <w:p w14:paraId="134D3CE1" w14:textId="12B89E97" w:rsidR="002330A0" w:rsidRPr="002330A0" w:rsidRDefault="002330A0" w:rsidP="002330A0">
      <w:r>
        <w:t>Participants will be invited to partake in research before consenting. In a between-groups study, one set of participants will be requested to play the game with the setting that it plays linear music. Another group</w:t>
      </w:r>
      <w:r w:rsidR="00174BAA">
        <w:t xml:space="preserve"> will play the game </w:t>
      </w:r>
      <w:r w:rsidR="00BF352C">
        <w:t xml:space="preserve">with </w:t>
      </w:r>
      <w:r w:rsidR="00174BAA">
        <w:t>adaptive soundtracks.</w:t>
      </w:r>
      <w:r w:rsidR="00BF352C">
        <w:t xml:space="preserve"> For both sets, participants are required to put on hardware, such as a heartrate monitor and headphones. A webcam </w:t>
      </w:r>
      <w:r w:rsidR="00A038DA">
        <w:t>will</w:t>
      </w:r>
      <w:r w:rsidR="00BF352C">
        <w:t xml:space="preserve"> be used to collect facial readings.</w:t>
      </w:r>
      <w:r w:rsidR="00A038DA">
        <w:t xml:space="preserve"> When the participant has finished playing the game, they are asked to complete a survey which will allow them to answer questions on how they may have felt emotionally during gameplay.</w:t>
      </w:r>
      <w:r w:rsidR="002D6C2A">
        <w:t xml:space="preserve"> Each participant’s data is kept and recorded for research.</w:t>
      </w:r>
    </w:p>
    <w:p w14:paraId="0E8A5F5E" w14:textId="13FE72F0" w:rsidR="006350A2" w:rsidRDefault="006350A2" w:rsidP="006350A2">
      <w:pPr>
        <w:pStyle w:val="Heading1"/>
        <w:numPr>
          <w:ilvl w:val="0"/>
          <w:numId w:val="0"/>
        </w:numPr>
        <w:ind w:left="432" w:hanging="432"/>
        <w:jc w:val="both"/>
      </w:pPr>
      <w:r w:rsidRPr="00E504DA">
        <w:rPr>
          <w:bCs/>
          <w:smallCaps w:val="0"/>
          <w:kern w:val="0"/>
          <w:sz w:val="22"/>
        </w:rPr>
        <w:t xml:space="preserve">Objective </w:t>
      </w:r>
      <w:r>
        <w:rPr>
          <w:bCs/>
          <w:smallCaps w:val="0"/>
          <w:kern w:val="0"/>
          <w:sz w:val="22"/>
        </w:rPr>
        <w:t>5</w:t>
      </w:r>
      <w:r w:rsidRPr="00E504DA">
        <w:rPr>
          <w:bCs/>
          <w:smallCaps w:val="0"/>
          <w:kern w:val="0"/>
          <w:sz w:val="22"/>
        </w:rPr>
        <w:t>.</w:t>
      </w:r>
      <w:r w:rsidRPr="00E504DA">
        <w:rPr>
          <w:b w:val="0"/>
          <w:smallCaps w:val="0"/>
          <w:kern w:val="0"/>
          <w:sz w:val="22"/>
        </w:rPr>
        <w:t xml:space="preserve"> </w:t>
      </w:r>
      <w:r>
        <w:rPr>
          <w:b w:val="0"/>
          <w:smallCaps w:val="0"/>
          <w:kern w:val="0"/>
          <w:sz w:val="22"/>
        </w:rPr>
        <w:t>Use primary data to see which method of soundtracks has a better impact o</w:t>
      </w:r>
      <w:r w:rsidR="007F4FB2">
        <w:rPr>
          <w:b w:val="0"/>
          <w:smallCaps w:val="0"/>
          <w:kern w:val="0"/>
          <w:sz w:val="22"/>
        </w:rPr>
        <w:t>n emotions.</w:t>
      </w:r>
    </w:p>
    <w:p w14:paraId="167E8393" w14:textId="6E398177" w:rsidR="006350A2" w:rsidRPr="006350A2" w:rsidRDefault="002D6C2A" w:rsidP="006350A2">
      <w:r>
        <w:t>Using readings fr</w:t>
      </w:r>
      <w:r w:rsidR="00E42CED">
        <w:t>om hardware and survey answers by each participant, data will be used to tell which method of soundtracks had a better impact on emotions.</w:t>
      </w:r>
    </w:p>
    <w:p w14:paraId="112E8D05" w14:textId="428B08CD" w:rsidR="005F41F5" w:rsidRPr="005F41F5" w:rsidRDefault="005F41F5" w:rsidP="005F41F5">
      <w:pPr>
        <w:pStyle w:val="Heading1"/>
      </w:pPr>
      <w:r>
        <w:br w:type="page"/>
      </w:r>
      <w:bookmarkStart w:id="27" w:name="_Toc143766932"/>
      <w:r>
        <w:lastRenderedPageBreak/>
        <w:t>Related Work</w:t>
      </w:r>
      <w:bookmarkEnd w:id="27"/>
    </w:p>
    <w:p w14:paraId="524AB688" w14:textId="54AE2A6C" w:rsidR="002966AF" w:rsidRDefault="00825A35" w:rsidP="00DE2A00">
      <w:pPr>
        <w:pStyle w:val="Heading2"/>
      </w:pPr>
      <w:r>
        <w:t>Generative Music</w:t>
      </w:r>
      <w:r w:rsidR="004874DB">
        <w:t xml:space="preserve"> in Video Games: State of the Art</w:t>
      </w:r>
    </w:p>
    <w:p w14:paraId="2E0A6718" w14:textId="032BAC03" w:rsidR="000024E2" w:rsidRDefault="004874DB" w:rsidP="002966AF">
      <w:pPr>
        <w:rPr>
          <w:color w:val="000000" w:themeColor="text1"/>
        </w:rPr>
      </w:pPr>
      <w:r>
        <w:rPr>
          <w:color w:val="000000" w:themeColor="text1"/>
        </w:rPr>
        <w:t xml:space="preserve">With assistance from the project’s supervisor, a term that helped greatly </w:t>
      </w:r>
      <w:r w:rsidR="00A93990">
        <w:rPr>
          <w:color w:val="000000" w:themeColor="text1"/>
        </w:rPr>
        <w:t xml:space="preserve">in this project </w:t>
      </w:r>
      <w:r w:rsidR="00341376">
        <w:rPr>
          <w:color w:val="000000" w:themeColor="text1"/>
        </w:rPr>
        <w:t xml:space="preserve">is generative music. Although it is a method of video game soundtracks alternative to adaptive music, the term alone has helped discover a journal article </w:t>
      </w:r>
      <w:r w:rsidR="004E21A5">
        <w:rPr>
          <w:color w:val="000000" w:themeColor="text1"/>
        </w:rPr>
        <w:t>that</w:t>
      </w:r>
      <w:r w:rsidR="00341376">
        <w:rPr>
          <w:color w:val="000000" w:themeColor="text1"/>
        </w:rPr>
        <w:t xml:space="preserve"> has helped see the current state of the art in video game music.</w:t>
      </w:r>
      <w:r w:rsidR="004E21A5">
        <w:rPr>
          <w:color w:val="000000" w:themeColor="text1"/>
        </w:rPr>
        <w:t xml:space="preserve"> The source is called Generative Music in Video Games: State of the Art, Challenges, and Prospects.</w:t>
      </w:r>
      <w:r w:rsidR="000B1126">
        <w:rPr>
          <w:color w:val="000000" w:themeColor="text1"/>
        </w:rPr>
        <w:t xml:space="preserve"> This source shows what current issues that music is facing within the gaming industry, explaining the lack of use </w:t>
      </w:r>
      <w:r w:rsidR="004F6A8C">
        <w:rPr>
          <w:color w:val="000000" w:themeColor="text1"/>
        </w:rPr>
        <w:t xml:space="preserve">of </w:t>
      </w:r>
      <w:r w:rsidR="000B1126">
        <w:rPr>
          <w:color w:val="000000" w:themeColor="text1"/>
        </w:rPr>
        <w:t>adaptive and generative music in modern titles</w:t>
      </w:r>
      <w:r w:rsidR="00B54D32">
        <w:rPr>
          <w:color w:val="000000" w:themeColor="text1"/>
        </w:rPr>
        <w:t>, as well as the repetitiveness of linear music.</w:t>
      </w:r>
      <w:r w:rsidR="00E42058">
        <w:rPr>
          <w:color w:val="000000" w:themeColor="text1"/>
        </w:rPr>
        <w:t xml:space="preserve"> It is stated that part of why generative music isn’t often used is because it can produce worse music than linear according to the composer of the game No Man’s Sky.</w:t>
      </w:r>
      <w:r w:rsidR="0002015D">
        <w:rPr>
          <w:color w:val="000000" w:themeColor="text1"/>
        </w:rPr>
        <w:t xml:space="preserve"> </w:t>
      </w:r>
      <w:sdt>
        <w:sdtPr>
          <w:rPr>
            <w:color w:val="000000" w:themeColor="text1"/>
          </w:rPr>
          <w:id w:val="-567259771"/>
          <w:citation/>
        </w:sdtPr>
        <w:sdtContent>
          <w:r w:rsidR="0002015D">
            <w:rPr>
              <w:color w:val="000000" w:themeColor="text1"/>
            </w:rPr>
            <w:fldChar w:fldCharType="begin"/>
          </w:r>
          <w:r w:rsidR="0002015D">
            <w:rPr>
              <w:color w:val="000000" w:themeColor="text1"/>
              <w:lang w:val="en-US"/>
            </w:rPr>
            <w:instrText xml:space="preserve">CITATION Put20 \t  \l 1033 </w:instrText>
          </w:r>
          <w:r w:rsidR="0002015D">
            <w:rPr>
              <w:color w:val="000000" w:themeColor="text1"/>
            </w:rPr>
            <w:fldChar w:fldCharType="separate"/>
          </w:r>
          <w:r w:rsidR="0002015D" w:rsidRPr="0002015D">
            <w:rPr>
              <w:noProof/>
              <w:color w:val="000000" w:themeColor="text1"/>
              <w:lang w:val="en-US"/>
            </w:rPr>
            <w:t>(Pute &amp; Pasquier, 2020)</w:t>
          </w:r>
          <w:r w:rsidR="0002015D">
            <w:rPr>
              <w:color w:val="000000" w:themeColor="text1"/>
            </w:rPr>
            <w:fldChar w:fldCharType="end"/>
          </w:r>
        </w:sdtContent>
      </w:sdt>
      <w:r w:rsidR="006A38F1">
        <w:rPr>
          <w:color w:val="000000" w:themeColor="text1"/>
        </w:rPr>
        <w:t xml:space="preserve"> If it isn’t used often</w:t>
      </w:r>
      <w:r w:rsidR="001D3E9B">
        <w:rPr>
          <w:color w:val="000000" w:themeColor="text1"/>
        </w:rPr>
        <w:t>,</w:t>
      </w:r>
      <w:r w:rsidR="006A38F1">
        <w:rPr>
          <w:color w:val="000000" w:themeColor="text1"/>
        </w:rPr>
        <w:t xml:space="preserve"> however then it could be theorised there’s a lack of practice in the implementation of generative music.</w:t>
      </w:r>
    </w:p>
    <w:p w14:paraId="1BF20655" w14:textId="77777777" w:rsidR="00B82678" w:rsidRDefault="00B82678" w:rsidP="002966AF">
      <w:pPr>
        <w:rPr>
          <w:color w:val="000000" w:themeColor="text1"/>
        </w:rPr>
      </w:pPr>
    </w:p>
    <w:p w14:paraId="55DF7E89" w14:textId="12EFE8E0" w:rsidR="00B82678" w:rsidRPr="004874DB" w:rsidRDefault="00B82678" w:rsidP="002966AF">
      <w:pPr>
        <w:rPr>
          <w:color w:val="000000" w:themeColor="text1"/>
        </w:rPr>
      </w:pPr>
      <w:r>
        <w:rPr>
          <w:color w:val="000000" w:themeColor="text1"/>
        </w:rPr>
        <w:t xml:space="preserve">This source helped bring the idea that this project could serve </w:t>
      </w:r>
      <w:r w:rsidR="00186AF2">
        <w:rPr>
          <w:color w:val="000000" w:themeColor="text1"/>
        </w:rPr>
        <w:t xml:space="preserve">to see how </w:t>
      </w:r>
      <w:r w:rsidR="00283B37">
        <w:rPr>
          <w:color w:val="000000" w:themeColor="text1"/>
        </w:rPr>
        <w:t>effective</w:t>
      </w:r>
      <w:r w:rsidR="00186AF2">
        <w:rPr>
          <w:color w:val="000000" w:themeColor="text1"/>
        </w:rPr>
        <w:t xml:space="preserve"> adaptive or generative music would be in games.</w:t>
      </w:r>
      <w:r w:rsidR="00106643">
        <w:rPr>
          <w:color w:val="000000" w:themeColor="text1"/>
        </w:rPr>
        <w:t xml:space="preserve"> </w:t>
      </w:r>
      <w:r w:rsidR="0044195D">
        <w:rPr>
          <w:color w:val="000000" w:themeColor="text1"/>
        </w:rPr>
        <w:t>Almost every game</w:t>
      </w:r>
      <w:r w:rsidR="00106643">
        <w:rPr>
          <w:color w:val="000000" w:themeColor="text1"/>
        </w:rPr>
        <w:t xml:space="preserve"> has the issue that</w:t>
      </w:r>
      <w:r w:rsidR="00F92799">
        <w:rPr>
          <w:color w:val="000000" w:themeColor="text1"/>
        </w:rPr>
        <w:t xml:space="preserve"> music loops continuously to the point of repetition.</w:t>
      </w:r>
      <w:r w:rsidR="0044195D">
        <w:rPr>
          <w:color w:val="000000" w:themeColor="text1"/>
        </w:rPr>
        <w:t xml:space="preserve"> Encouraging the use of genera</w:t>
      </w:r>
      <w:r w:rsidR="0084075B">
        <w:rPr>
          <w:color w:val="000000" w:themeColor="text1"/>
        </w:rPr>
        <w:t xml:space="preserve">tive music in video games can solve the issue of losing immersion for even players </w:t>
      </w:r>
      <w:proofErr w:type="gramStart"/>
      <w:r w:rsidR="0084075B">
        <w:rPr>
          <w:color w:val="000000" w:themeColor="text1"/>
        </w:rPr>
        <w:t>whom</w:t>
      </w:r>
      <w:proofErr w:type="gramEnd"/>
      <w:r w:rsidR="0084075B">
        <w:rPr>
          <w:color w:val="000000" w:themeColor="text1"/>
        </w:rPr>
        <w:t xml:space="preserve"> have played the same title a lot of times.</w:t>
      </w:r>
    </w:p>
    <w:p w14:paraId="30D06A1E" w14:textId="6479ED80" w:rsidR="0050265E" w:rsidRDefault="008B27C3" w:rsidP="00953C09">
      <w:pPr>
        <w:pStyle w:val="Heading2"/>
      </w:pPr>
      <w:r>
        <w:t>Music Matters</w:t>
      </w:r>
    </w:p>
    <w:p w14:paraId="575B2290" w14:textId="3B48E937" w:rsidR="00953C09" w:rsidRDefault="00087F83" w:rsidP="00953C09">
      <w:pPr>
        <w:rPr>
          <w:color w:val="000000" w:themeColor="text1"/>
        </w:rPr>
      </w:pPr>
      <w:r>
        <w:rPr>
          <w:color w:val="000000" w:themeColor="text1"/>
        </w:rPr>
        <w:t xml:space="preserve">The same authors of the prior journal article made a conference proceeding with </w:t>
      </w:r>
      <w:r w:rsidR="00AC7F57">
        <w:rPr>
          <w:color w:val="000000" w:themeColor="text1"/>
        </w:rPr>
        <w:t>research.</w:t>
      </w:r>
      <w:r w:rsidR="00205FD9">
        <w:rPr>
          <w:color w:val="000000" w:themeColor="text1"/>
        </w:rPr>
        <w:t xml:space="preserve"> The source is called Music Matters: An Empirical Study on the Effects of Adaptive Music on Experienced and Perceived Player Affect.</w:t>
      </w:r>
      <w:r w:rsidR="007A0576">
        <w:rPr>
          <w:color w:val="000000" w:themeColor="text1"/>
        </w:rPr>
        <w:t xml:space="preserve"> This source </w:t>
      </w:r>
      <w:r w:rsidR="004547CA">
        <w:rPr>
          <w:color w:val="000000" w:themeColor="text1"/>
        </w:rPr>
        <w:t xml:space="preserve">backs up the point that better methods of soundtracks are lacking in video games when they have better </w:t>
      </w:r>
      <w:r w:rsidR="00265126">
        <w:rPr>
          <w:color w:val="000000" w:themeColor="text1"/>
        </w:rPr>
        <w:t>advantages</w:t>
      </w:r>
      <w:r w:rsidR="004547CA">
        <w:rPr>
          <w:color w:val="000000" w:themeColor="text1"/>
        </w:rPr>
        <w:t xml:space="preserve"> over linear music</w:t>
      </w:r>
      <w:r w:rsidR="00D52893">
        <w:rPr>
          <w:color w:val="000000" w:themeColor="text1"/>
        </w:rPr>
        <w:t>.</w:t>
      </w:r>
      <w:r w:rsidR="00CA18A9">
        <w:rPr>
          <w:color w:val="000000" w:themeColor="text1"/>
        </w:rPr>
        <w:t xml:space="preserve"> It makes the point that research on generative music can just improve games, but also assist making generative systems better.</w:t>
      </w:r>
      <w:r w:rsidR="00755FBB">
        <w:rPr>
          <w:color w:val="000000" w:themeColor="text1"/>
        </w:rPr>
        <w:t xml:space="preserve"> A proposed solution for this conference proceeding is shown which </w:t>
      </w:r>
      <w:r w:rsidR="00AA4E31">
        <w:rPr>
          <w:color w:val="000000" w:themeColor="text1"/>
        </w:rPr>
        <w:t>is discussed later in the report.</w:t>
      </w:r>
      <w:r w:rsidR="003E2CDC">
        <w:rPr>
          <w:color w:val="000000" w:themeColor="text1"/>
        </w:rPr>
        <w:t xml:space="preserve"> </w:t>
      </w:r>
      <w:sdt>
        <w:sdtPr>
          <w:rPr>
            <w:color w:val="000000" w:themeColor="text1"/>
          </w:rPr>
          <w:id w:val="1291705740"/>
          <w:citation/>
        </w:sdtPr>
        <w:sdtContent>
          <w:r w:rsidR="003E2CDC">
            <w:rPr>
              <w:color w:val="000000" w:themeColor="text1"/>
            </w:rPr>
            <w:fldChar w:fldCharType="begin"/>
          </w:r>
          <w:r w:rsidR="003E2CDC">
            <w:rPr>
              <w:color w:val="000000" w:themeColor="text1"/>
              <w:lang w:val="en-US"/>
            </w:rPr>
            <w:instrText xml:space="preserve">CITATION Put19 \t  \l 1033 </w:instrText>
          </w:r>
          <w:r w:rsidR="003E2CDC">
            <w:rPr>
              <w:color w:val="000000" w:themeColor="text1"/>
            </w:rPr>
            <w:fldChar w:fldCharType="separate"/>
          </w:r>
          <w:r w:rsidR="003E2CDC" w:rsidRPr="003E2CDC">
            <w:rPr>
              <w:noProof/>
              <w:color w:val="000000" w:themeColor="text1"/>
              <w:lang w:val="en-US"/>
            </w:rPr>
            <w:t>(Pute &amp; Pasquier, 2019)</w:t>
          </w:r>
          <w:r w:rsidR="003E2CDC">
            <w:rPr>
              <w:color w:val="000000" w:themeColor="text1"/>
            </w:rPr>
            <w:fldChar w:fldCharType="end"/>
          </w:r>
        </w:sdtContent>
      </w:sdt>
    </w:p>
    <w:p w14:paraId="340B3D8C" w14:textId="77777777" w:rsidR="007563F7" w:rsidRDefault="007563F7" w:rsidP="00953C09">
      <w:pPr>
        <w:rPr>
          <w:color w:val="000000" w:themeColor="text1"/>
        </w:rPr>
      </w:pPr>
    </w:p>
    <w:p w14:paraId="27EAEC05" w14:textId="7072F512" w:rsidR="007563F7" w:rsidRDefault="005306F8" w:rsidP="00953C09">
      <w:pPr>
        <w:rPr>
          <w:color w:val="000000" w:themeColor="text1"/>
        </w:rPr>
      </w:pPr>
      <w:r>
        <w:rPr>
          <w:color w:val="000000" w:themeColor="text1"/>
        </w:rPr>
        <w:t>This study gave the idea that a game for a proposed solution would help gather primary data.</w:t>
      </w:r>
      <w:r w:rsidR="00DA7E0D">
        <w:rPr>
          <w:color w:val="000000" w:themeColor="text1"/>
        </w:rPr>
        <w:t xml:space="preserve"> It also offers ideas on how data could be stored when carrying out participant research.</w:t>
      </w:r>
      <w:r w:rsidR="00AA7802">
        <w:rPr>
          <w:color w:val="000000" w:themeColor="text1"/>
        </w:rPr>
        <w:t xml:space="preserve"> Because this source has carried out research with participants, </w:t>
      </w:r>
      <w:r w:rsidR="00B7032C">
        <w:rPr>
          <w:color w:val="000000" w:themeColor="text1"/>
        </w:rPr>
        <w:t xml:space="preserve">it further proves that music </w:t>
      </w:r>
      <w:r w:rsidR="00EE061D">
        <w:rPr>
          <w:color w:val="000000" w:themeColor="text1"/>
        </w:rPr>
        <w:t>influences</w:t>
      </w:r>
      <w:r w:rsidR="00B7032C">
        <w:rPr>
          <w:color w:val="000000" w:themeColor="text1"/>
        </w:rPr>
        <w:t xml:space="preserve"> emotion during video games</w:t>
      </w:r>
      <w:r w:rsidR="003870A3">
        <w:rPr>
          <w:color w:val="000000" w:themeColor="text1"/>
        </w:rPr>
        <w:t xml:space="preserve"> which gives reason for this project to continue off similar work.</w:t>
      </w:r>
    </w:p>
    <w:p w14:paraId="5D6C3088" w14:textId="3A3DEC5D" w:rsidR="001F2637" w:rsidRPr="00087F83" w:rsidRDefault="001F2637" w:rsidP="001F2637">
      <w:pPr>
        <w:spacing w:line="240" w:lineRule="auto"/>
        <w:jc w:val="left"/>
        <w:rPr>
          <w:color w:val="000000" w:themeColor="text1"/>
        </w:rPr>
      </w:pPr>
      <w:r>
        <w:rPr>
          <w:color w:val="000000" w:themeColor="text1"/>
        </w:rPr>
        <w:br w:type="page"/>
      </w:r>
    </w:p>
    <w:p w14:paraId="4683DABD" w14:textId="349FB60F" w:rsidR="0050265E" w:rsidRDefault="0050265E" w:rsidP="0050265E">
      <w:pPr>
        <w:pStyle w:val="Heading2"/>
      </w:pPr>
      <w:bookmarkStart w:id="28" w:name="_Toc143766935"/>
      <w:r>
        <w:lastRenderedPageBreak/>
        <w:t xml:space="preserve">Existing products related to this </w:t>
      </w:r>
      <w:proofErr w:type="gramStart"/>
      <w:r>
        <w:t>project</w:t>
      </w:r>
      <w:bookmarkEnd w:id="28"/>
      <w:proofErr w:type="gramEnd"/>
    </w:p>
    <w:p w14:paraId="03E0B35C" w14:textId="24CE5964" w:rsidR="00F428D6" w:rsidRDefault="00FF5288" w:rsidP="0050265E">
      <w:pPr>
        <w:rPr>
          <w:color w:val="000000" w:themeColor="text1"/>
        </w:rPr>
      </w:pPr>
      <w:r>
        <w:rPr>
          <w:color w:val="000000" w:themeColor="text1"/>
        </w:rPr>
        <w:t>A</w:t>
      </w:r>
      <w:r w:rsidR="00F428D6">
        <w:rPr>
          <w:color w:val="000000" w:themeColor="text1"/>
        </w:rPr>
        <w:t xml:space="preserve"> notable product </w:t>
      </w:r>
      <w:r>
        <w:rPr>
          <w:color w:val="000000" w:themeColor="text1"/>
        </w:rPr>
        <w:t>like</w:t>
      </w:r>
      <w:r w:rsidR="00F428D6">
        <w:rPr>
          <w:color w:val="000000" w:themeColor="text1"/>
        </w:rPr>
        <w:t xml:space="preserve"> this project’s proposed solution is Galactic Escape. This was a proposed solution found in one of the literature reviews of this project. Galactic Escape helped in reading tension that participants gave off while music played.</w:t>
      </w:r>
      <w:r>
        <w:rPr>
          <w:color w:val="000000" w:themeColor="text1"/>
        </w:rPr>
        <w:t xml:space="preserve"> It explores the different forms of tension and discusses how it can be produced through games and music.</w:t>
      </w:r>
      <w:r w:rsidR="00B83F9D">
        <w:rPr>
          <w:color w:val="000000" w:themeColor="text1"/>
        </w:rPr>
        <w:t xml:space="preserve"> The research project that this proposed solution served for came with tables and graphs to neatly contain data for comparing results with, as well as making the study easier to read.</w:t>
      </w:r>
      <w:r w:rsidR="006124A5">
        <w:rPr>
          <w:color w:val="000000" w:themeColor="text1"/>
        </w:rPr>
        <w:t xml:space="preserve"> </w:t>
      </w:r>
      <w:sdt>
        <w:sdtPr>
          <w:rPr>
            <w:color w:val="000000" w:themeColor="text1"/>
          </w:rPr>
          <w:id w:val="-1583680772"/>
          <w:citation/>
        </w:sdtPr>
        <w:sdtContent>
          <w:r w:rsidR="006124A5">
            <w:rPr>
              <w:color w:val="000000" w:themeColor="text1"/>
            </w:rPr>
            <w:fldChar w:fldCharType="begin"/>
          </w:r>
          <w:r w:rsidR="006124A5">
            <w:rPr>
              <w:color w:val="000000" w:themeColor="text1"/>
              <w:lang w:val="en-US"/>
            </w:rPr>
            <w:instrText xml:space="preserve">CITATION Put19 \t  \l 1033 </w:instrText>
          </w:r>
          <w:r w:rsidR="006124A5">
            <w:rPr>
              <w:color w:val="000000" w:themeColor="text1"/>
            </w:rPr>
            <w:fldChar w:fldCharType="separate"/>
          </w:r>
          <w:r w:rsidR="006124A5" w:rsidRPr="006124A5">
            <w:rPr>
              <w:noProof/>
              <w:color w:val="000000" w:themeColor="text1"/>
              <w:lang w:val="en-US"/>
            </w:rPr>
            <w:t>(Pute &amp; Pasquier, 2019)</w:t>
          </w:r>
          <w:r w:rsidR="006124A5">
            <w:rPr>
              <w:color w:val="000000" w:themeColor="text1"/>
            </w:rPr>
            <w:fldChar w:fldCharType="end"/>
          </w:r>
        </w:sdtContent>
      </w:sdt>
      <w:r w:rsidR="00F91639">
        <w:rPr>
          <w:color w:val="000000" w:themeColor="text1"/>
        </w:rPr>
        <w:t xml:space="preserve"> Galactic Escape is </w:t>
      </w:r>
      <w:r w:rsidR="0090692D">
        <w:rPr>
          <w:color w:val="000000" w:themeColor="text1"/>
        </w:rPr>
        <w:t xml:space="preserve">comparable to </w:t>
      </w:r>
      <w:r w:rsidR="00F91639">
        <w:rPr>
          <w:color w:val="000000" w:themeColor="text1"/>
        </w:rPr>
        <w:t>the proposed solution because they both complement their associated projects in trying to improve music for video games.</w:t>
      </w:r>
    </w:p>
    <w:p w14:paraId="087EE2AB" w14:textId="77777777" w:rsidR="00462546" w:rsidRDefault="00462546" w:rsidP="0050265E">
      <w:pPr>
        <w:rPr>
          <w:color w:val="000000" w:themeColor="text1"/>
        </w:rPr>
      </w:pPr>
    </w:p>
    <w:p w14:paraId="1F2BD4A3" w14:textId="2BC5501E" w:rsidR="00462546" w:rsidRPr="00F428D6" w:rsidRDefault="00183B07" w:rsidP="0050265E">
      <w:pPr>
        <w:rPr>
          <w:color w:val="000000" w:themeColor="text1"/>
        </w:rPr>
      </w:pPr>
      <w:r>
        <w:rPr>
          <w:color w:val="000000" w:themeColor="text1"/>
        </w:rPr>
        <w:t>‘How Can Video Game Atmosphere Affect Audience Emotion with Sound’ is a conference proceeding where participants would play through a game while having their facial expressions recor</w:t>
      </w:r>
      <w:r w:rsidR="009B71E5">
        <w:rPr>
          <w:color w:val="000000" w:themeColor="text1"/>
        </w:rPr>
        <w:t>ded</w:t>
      </w:r>
      <w:r>
        <w:rPr>
          <w:color w:val="000000" w:themeColor="text1"/>
        </w:rPr>
        <w:t xml:space="preserve"> on camera.</w:t>
      </w:r>
      <w:r w:rsidR="009B71E5">
        <w:rPr>
          <w:color w:val="000000" w:themeColor="text1"/>
        </w:rPr>
        <w:t xml:space="preserve"> This would help to find out how participants may feel when </w:t>
      </w:r>
      <w:r w:rsidR="00067E41">
        <w:rPr>
          <w:color w:val="000000" w:themeColor="text1"/>
        </w:rPr>
        <w:t>playing through games.</w:t>
      </w:r>
      <w:r w:rsidR="00A7026C">
        <w:rPr>
          <w:color w:val="000000" w:themeColor="text1"/>
        </w:rPr>
        <w:t xml:space="preserve"> </w:t>
      </w:r>
      <w:sdt>
        <w:sdtPr>
          <w:rPr>
            <w:color w:val="000000" w:themeColor="text1"/>
          </w:rPr>
          <w:id w:val="-415550826"/>
          <w:citation/>
        </w:sdtPr>
        <w:sdtContent>
          <w:r w:rsidR="00A7026C">
            <w:rPr>
              <w:color w:val="000000" w:themeColor="text1"/>
            </w:rPr>
            <w:fldChar w:fldCharType="begin"/>
          </w:r>
          <w:r w:rsidR="00A7026C">
            <w:rPr>
              <w:color w:val="000000" w:themeColor="text1"/>
              <w:lang w:val="en-US"/>
            </w:rPr>
            <w:instrText xml:space="preserve"> CITATION Thi21 \l 1033 </w:instrText>
          </w:r>
          <w:r w:rsidR="00A7026C">
            <w:rPr>
              <w:color w:val="000000" w:themeColor="text1"/>
            </w:rPr>
            <w:fldChar w:fldCharType="separate"/>
          </w:r>
          <w:r w:rsidR="00A7026C" w:rsidRPr="00A7026C">
            <w:rPr>
              <w:noProof/>
              <w:color w:val="000000" w:themeColor="text1"/>
              <w:lang w:val="en-US"/>
            </w:rPr>
            <w:t>(Thiparpakul, Mokekhaow, &amp; Supabanpot, 2021)</w:t>
          </w:r>
          <w:r w:rsidR="00A7026C">
            <w:rPr>
              <w:color w:val="000000" w:themeColor="text1"/>
            </w:rPr>
            <w:fldChar w:fldCharType="end"/>
          </w:r>
        </w:sdtContent>
      </w:sdt>
      <w:r w:rsidR="007E765B">
        <w:rPr>
          <w:color w:val="000000" w:themeColor="text1"/>
        </w:rPr>
        <w:t xml:space="preserve"> The idea to use a webcam </w:t>
      </w:r>
      <w:r w:rsidR="008F115C">
        <w:rPr>
          <w:color w:val="000000" w:themeColor="text1"/>
        </w:rPr>
        <w:t>to read</w:t>
      </w:r>
      <w:r w:rsidR="007E765B">
        <w:rPr>
          <w:color w:val="000000" w:themeColor="text1"/>
        </w:rPr>
        <w:t xml:space="preserve"> player emotions came from this conference proceeding since it can answer questions that participants </w:t>
      </w:r>
      <w:r w:rsidR="005A7EFE">
        <w:rPr>
          <w:color w:val="000000" w:themeColor="text1"/>
        </w:rPr>
        <w:t>may</w:t>
      </w:r>
      <w:r w:rsidR="007E765B">
        <w:rPr>
          <w:color w:val="000000" w:themeColor="text1"/>
        </w:rPr>
        <w:t xml:space="preserve"> otherwise be unsure how to answer.</w:t>
      </w:r>
      <w:r w:rsidR="00067E41">
        <w:rPr>
          <w:color w:val="000000" w:themeColor="text1"/>
        </w:rPr>
        <w:t xml:space="preserve"> Although it specifies sound rather than music, </w:t>
      </w:r>
      <w:r w:rsidR="008F115C">
        <w:rPr>
          <w:color w:val="000000" w:themeColor="text1"/>
        </w:rPr>
        <w:t xml:space="preserve">it proves </w:t>
      </w:r>
      <w:r w:rsidR="00741A0A">
        <w:rPr>
          <w:color w:val="000000" w:themeColor="text1"/>
        </w:rPr>
        <w:t xml:space="preserve">that </w:t>
      </w:r>
      <w:r w:rsidR="008F115C">
        <w:rPr>
          <w:color w:val="000000" w:themeColor="text1"/>
        </w:rPr>
        <w:t>sounds</w:t>
      </w:r>
      <w:r w:rsidR="00067E41">
        <w:rPr>
          <w:color w:val="000000" w:themeColor="text1"/>
        </w:rPr>
        <w:t xml:space="preserve"> overall in any form is a</w:t>
      </w:r>
      <w:r w:rsidR="007E765B">
        <w:rPr>
          <w:color w:val="000000" w:themeColor="text1"/>
        </w:rPr>
        <w:t>n</w:t>
      </w:r>
      <w:r w:rsidR="00067E41">
        <w:rPr>
          <w:color w:val="000000" w:themeColor="text1"/>
        </w:rPr>
        <w:t xml:space="preserve"> important aspect </w:t>
      </w:r>
      <w:r w:rsidR="00741A0A">
        <w:rPr>
          <w:color w:val="000000" w:themeColor="text1"/>
        </w:rPr>
        <w:t>of</w:t>
      </w:r>
      <w:r w:rsidR="00067E41">
        <w:rPr>
          <w:color w:val="000000" w:themeColor="text1"/>
        </w:rPr>
        <w:t xml:space="preserve"> video games to increase </w:t>
      </w:r>
      <w:r w:rsidR="00741A0A">
        <w:rPr>
          <w:color w:val="000000" w:themeColor="text1"/>
        </w:rPr>
        <w:t xml:space="preserve">the </w:t>
      </w:r>
      <w:r w:rsidR="00067E41">
        <w:rPr>
          <w:color w:val="000000" w:themeColor="text1"/>
        </w:rPr>
        <w:t>emotions of players.</w:t>
      </w:r>
      <w:r w:rsidR="00741A0A">
        <w:rPr>
          <w:color w:val="000000" w:themeColor="text1"/>
        </w:rPr>
        <w:t xml:space="preserve"> This research is comparable because </w:t>
      </w:r>
      <w:r w:rsidR="0075388E">
        <w:rPr>
          <w:color w:val="000000" w:themeColor="text1"/>
        </w:rPr>
        <w:t>it focuses on seeing how audio can tamper with how players approach video games.</w:t>
      </w:r>
    </w:p>
    <w:p w14:paraId="6EECD98C" w14:textId="77777777" w:rsidR="0050265E" w:rsidRPr="002966AF" w:rsidRDefault="0050265E" w:rsidP="002966AF"/>
    <w:p w14:paraId="31963346" w14:textId="62D4804A" w:rsidR="005F41F5" w:rsidRDefault="007344FF" w:rsidP="007344FF">
      <w:pPr>
        <w:pStyle w:val="Heading1"/>
      </w:pPr>
      <w:r>
        <w:br w:type="page"/>
      </w:r>
      <w:r w:rsidR="005F41F5">
        <w:lastRenderedPageBreak/>
        <w:t xml:space="preserve"> </w:t>
      </w:r>
      <w:bookmarkStart w:id="29" w:name="_Toc143766936"/>
      <w:r w:rsidR="005F41F5">
        <w:t>Product Design</w:t>
      </w:r>
      <w:bookmarkEnd w:id="29"/>
    </w:p>
    <w:p w14:paraId="1F7B429F" w14:textId="4FE3D43D" w:rsidR="005F41F5" w:rsidRDefault="00066DD9" w:rsidP="005F41F5">
      <w:pPr>
        <w:pStyle w:val="Heading2"/>
      </w:pPr>
      <w:bookmarkStart w:id="30" w:name="_Toc143766937"/>
      <w:r>
        <w:t>Proposed product design</w:t>
      </w:r>
      <w:bookmarkEnd w:id="30"/>
    </w:p>
    <w:p w14:paraId="56B78475" w14:textId="6CB827F3" w:rsidR="005F41F5" w:rsidRPr="00DB4593" w:rsidRDefault="005F41F5" w:rsidP="005F41F5">
      <w:pPr>
        <w:rPr>
          <w:color w:val="AEAAAA" w:themeColor="background2" w:themeShade="BF"/>
        </w:rPr>
      </w:pPr>
      <w:r w:rsidRPr="00DB4593">
        <w:rPr>
          <w:color w:val="AEAAAA" w:themeColor="background2" w:themeShade="BF"/>
        </w:rPr>
        <w:t xml:space="preserve">This chapter should be approximately </w:t>
      </w:r>
      <w:r w:rsidR="00066DD9" w:rsidRPr="00DB4593">
        <w:rPr>
          <w:color w:val="AEAAAA" w:themeColor="background2" w:themeShade="BF"/>
        </w:rPr>
        <w:t>650</w:t>
      </w:r>
      <w:r w:rsidRPr="00DB4593">
        <w:rPr>
          <w:color w:val="AEAAAA" w:themeColor="background2" w:themeShade="BF"/>
        </w:rPr>
        <w:t xml:space="preserve"> words.  </w:t>
      </w:r>
    </w:p>
    <w:p w14:paraId="59616D45" w14:textId="77777777" w:rsidR="005F41F5" w:rsidRPr="00DB4593" w:rsidRDefault="005F41F5" w:rsidP="005F41F5">
      <w:pPr>
        <w:rPr>
          <w:color w:val="AEAAAA" w:themeColor="background2" w:themeShade="BF"/>
        </w:rPr>
      </w:pPr>
    </w:p>
    <w:p w14:paraId="09A9D812" w14:textId="024E07B0" w:rsidR="005F41F5" w:rsidRPr="00DB4593" w:rsidRDefault="005F41F5" w:rsidP="005F41F5">
      <w:pPr>
        <w:rPr>
          <w:color w:val="AEAAAA" w:themeColor="background2" w:themeShade="BF"/>
        </w:rPr>
      </w:pPr>
      <w:r w:rsidRPr="00DB4593">
        <w:rPr>
          <w:color w:val="AEAAAA" w:themeColor="background2" w:themeShade="BF"/>
        </w:rPr>
        <w:t xml:space="preserve">In this section you should describe your design for the product. </w:t>
      </w:r>
      <w:r w:rsidR="00066DD9" w:rsidRPr="00DB4593">
        <w:rPr>
          <w:color w:val="AEAAAA" w:themeColor="background2" w:themeShade="BF"/>
        </w:rPr>
        <w:t>It is usually helpful to use</w:t>
      </w:r>
      <w:r w:rsidRPr="00DB4593">
        <w:rPr>
          <w:color w:val="AEAAAA" w:themeColor="background2" w:themeShade="BF"/>
        </w:rPr>
        <w:t xml:space="preserve"> images </w:t>
      </w:r>
      <w:r w:rsidR="00066DD9" w:rsidRPr="00DB4593">
        <w:rPr>
          <w:color w:val="AEAAAA" w:themeColor="background2" w:themeShade="BF"/>
        </w:rPr>
        <w:t>and/</w:t>
      </w:r>
      <w:r w:rsidRPr="00DB4593">
        <w:rPr>
          <w:color w:val="AEAAAA" w:themeColor="background2" w:themeShade="BF"/>
        </w:rPr>
        <w:t xml:space="preserve">or diagrams to communicate </w:t>
      </w:r>
      <w:r w:rsidR="00066DD9" w:rsidRPr="00DB4593">
        <w:rPr>
          <w:color w:val="AEAAAA" w:themeColor="background2" w:themeShade="BF"/>
        </w:rPr>
        <w:t xml:space="preserve">key feature of </w:t>
      </w:r>
      <w:r w:rsidRPr="00DB4593">
        <w:rPr>
          <w:color w:val="AEAAAA" w:themeColor="background2" w:themeShade="BF"/>
        </w:rPr>
        <w:t>your design for the product. Images should be</w:t>
      </w:r>
      <w:r w:rsidR="00066DD9" w:rsidRPr="00DB4593">
        <w:rPr>
          <w:color w:val="AEAAAA" w:themeColor="background2" w:themeShade="BF"/>
        </w:rPr>
        <w:t xml:space="preserve"> centred and</w:t>
      </w:r>
      <w:r w:rsidRPr="00DB4593">
        <w:rPr>
          <w:color w:val="AEAAAA" w:themeColor="background2" w:themeShade="BF"/>
        </w:rPr>
        <w:t xml:space="preserve"> </w:t>
      </w:r>
      <w:r w:rsidR="00066DD9" w:rsidRPr="00DB4593">
        <w:rPr>
          <w:color w:val="AEAAAA" w:themeColor="background2" w:themeShade="BF"/>
        </w:rPr>
        <w:t>formatted</w:t>
      </w:r>
      <w:r w:rsidRPr="00DB4593">
        <w:rPr>
          <w:color w:val="AEAAAA" w:themeColor="background2" w:themeShade="BF"/>
        </w:rPr>
        <w:t xml:space="preserve"> </w:t>
      </w:r>
      <w:r w:rsidR="00066DD9" w:rsidRPr="00DB4593">
        <w:rPr>
          <w:color w:val="AEAAAA" w:themeColor="background2" w:themeShade="BF"/>
        </w:rPr>
        <w:t>‘</w:t>
      </w:r>
      <w:r w:rsidRPr="00DB4593">
        <w:rPr>
          <w:color w:val="AEAAAA" w:themeColor="background2" w:themeShade="BF"/>
        </w:rPr>
        <w:t>in-line with text</w:t>
      </w:r>
      <w:r w:rsidR="00066DD9" w:rsidRPr="00DB4593">
        <w:rPr>
          <w:color w:val="AEAAAA" w:themeColor="background2" w:themeShade="BF"/>
        </w:rPr>
        <w:t>’</w:t>
      </w:r>
      <w:r w:rsidRPr="00DB4593">
        <w:rPr>
          <w:color w:val="AEAAAA" w:themeColor="background2" w:themeShade="BF"/>
        </w:rPr>
        <w:t>, with a figure caption below and callout in the main text</w:t>
      </w:r>
      <w:r w:rsidR="00066DD9" w:rsidRPr="00DB4593">
        <w:rPr>
          <w:color w:val="AEAAAA" w:themeColor="background2" w:themeShade="BF"/>
        </w:rPr>
        <w:t xml:space="preserve"> e.g. “Figure 1 shows…”</w:t>
      </w:r>
      <w:r w:rsidRPr="00DB4593">
        <w:rPr>
          <w:color w:val="AEAAAA" w:themeColor="background2" w:themeShade="BF"/>
        </w:rPr>
        <w:t>.</w:t>
      </w:r>
    </w:p>
    <w:p w14:paraId="53D2E282" w14:textId="77777777" w:rsidR="005F41F5" w:rsidRDefault="005F41F5" w:rsidP="005F41F5"/>
    <w:p w14:paraId="5C48895D" w14:textId="77777777" w:rsidR="005F41F5" w:rsidRDefault="005F41F5" w:rsidP="005F41F5">
      <w:pPr>
        <w:jc w:val="center"/>
      </w:pPr>
      <w:r>
        <w:rPr>
          <w:noProof/>
        </w:rPr>
        <w:drawing>
          <wp:inline distT="0" distB="0" distL="0" distR="0" wp14:anchorId="354E1D18" wp14:editId="10BEFFE8">
            <wp:extent cx="3952240" cy="1514475"/>
            <wp:effectExtent l="0" t="0" r="0" b="9525"/>
            <wp:docPr id="2065774909" name="Picture 3" descr="A blue rectangles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74909" name="Picture 3" descr="A blue rectangles with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240" cy="1514475"/>
                    </a:xfrm>
                    <a:prstGeom prst="rect">
                      <a:avLst/>
                    </a:prstGeom>
                    <a:noFill/>
                  </pic:spPr>
                </pic:pic>
              </a:graphicData>
            </a:graphic>
          </wp:inline>
        </w:drawing>
      </w:r>
    </w:p>
    <w:p w14:paraId="65CAA374" w14:textId="77777777" w:rsidR="005F41F5" w:rsidRDefault="005F41F5" w:rsidP="005F41F5">
      <w:pPr>
        <w:jc w:val="center"/>
      </w:pPr>
      <w:r w:rsidRPr="004057B7">
        <w:rPr>
          <w:b/>
          <w:bCs/>
        </w:rPr>
        <w:t xml:space="preserve">Figure </w:t>
      </w:r>
      <w:r>
        <w:rPr>
          <w:b/>
          <w:bCs/>
        </w:rPr>
        <w:t>1</w:t>
      </w:r>
      <w:r>
        <w:t>: This is a legend. Caption to go below figure.</w:t>
      </w:r>
    </w:p>
    <w:p w14:paraId="29ED7DD9" w14:textId="77777777" w:rsidR="005F41F5" w:rsidRDefault="005F41F5" w:rsidP="005F41F5">
      <w:pPr>
        <w:jc w:val="center"/>
      </w:pPr>
    </w:p>
    <w:p w14:paraId="1701A61B" w14:textId="63570ABD" w:rsidR="005F41F5" w:rsidRPr="00DB4593" w:rsidRDefault="005F41F5" w:rsidP="005F41F5">
      <w:pPr>
        <w:rPr>
          <w:color w:val="AEAAAA" w:themeColor="background2" w:themeShade="BF"/>
        </w:rPr>
      </w:pPr>
      <w:r w:rsidRPr="00DB4593">
        <w:rPr>
          <w:color w:val="AEAAAA" w:themeColor="background2" w:themeShade="BF"/>
        </w:rPr>
        <w:t xml:space="preserve">If </w:t>
      </w:r>
      <w:proofErr w:type="gramStart"/>
      <w:r w:rsidRPr="00DB4593">
        <w:rPr>
          <w:color w:val="AEAAAA" w:themeColor="background2" w:themeShade="BF"/>
        </w:rPr>
        <w:t>needed</w:t>
      </w:r>
      <w:proofErr w:type="gramEnd"/>
      <w:r w:rsidRPr="00DB4593">
        <w:rPr>
          <w:color w:val="AEAAAA" w:themeColor="background2" w:themeShade="BF"/>
        </w:rPr>
        <w:t xml:space="preserve"> you can refer to appendices for other preliminary design work such as storyboards or sketches. Appendices do not count towards your word count.  Use a callout for appendices e.g. </w:t>
      </w:r>
      <w:r w:rsidR="00066DD9" w:rsidRPr="00DB4593">
        <w:rPr>
          <w:color w:val="AEAAAA" w:themeColor="background2" w:themeShade="BF"/>
        </w:rPr>
        <w:t>“</w:t>
      </w:r>
      <w:r w:rsidR="00C24CB1" w:rsidRPr="00DB4593">
        <w:rPr>
          <w:color w:val="AEAAAA" w:themeColor="background2" w:themeShade="BF"/>
        </w:rPr>
        <w:t>f</w:t>
      </w:r>
      <w:r w:rsidRPr="00DB4593">
        <w:rPr>
          <w:color w:val="AEAAAA" w:themeColor="background2" w:themeShade="BF"/>
        </w:rPr>
        <w:t xml:space="preserve">or preliminary design sketches, see Appendix </w:t>
      </w:r>
      <w:r w:rsidR="00066DD9" w:rsidRPr="00DB4593">
        <w:rPr>
          <w:color w:val="AEAAAA" w:themeColor="background2" w:themeShade="BF"/>
        </w:rPr>
        <w:t>B”</w:t>
      </w:r>
      <w:r w:rsidRPr="00DB4593">
        <w:rPr>
          <w:color w:val="AEAAAA" w:themeColor="background2" w:themeShade="BF"/>
        </w:rPr>
        <w:t>.</w:t>
      </w:r>
    </w:p>
    <w:p w14:paraId="3CE0140E" w14:textId="441A04A2" w:rsidR="00066DD9" w:rsidRDefault="00066DD9" w:rsidP="00066DD9">
      <w:pPr>
        <w:pStyle w:val="Heading2"/>
      </w:pPr>
      <w:bookmarkStart w:id="31" w:name="_Toc143766938"/>
      <w:r>
        <w:t>Proposed product features</w:t>
      </w:r>
      <w:bookmarkEnd w:id="31"/>
    </w:p>
    <w:p w14:paraId="1848D5D0" w14:textId="0672760C" w:rsidR="00066DD9" w:rsidRPr="00DB4593" w:rsidRDefault="00066DD9" w:rsidP="00066DD9">
      <w:pPr>
        <w:rPr>
          <w:color w:val="AEAAAA" w:themeColor="background2" w:themeShade="BF"/>
        </w:rPr>
      </w:pPr>
      <w:r w:rsidRPr="00DB4593">
        <w:rPr>
          <w:color w:val="AEAAAA" w:themeColor="background2" w:themeShade="BF"/>
        </w:rPr>
        <w:t xml:space="preserve">In this subsection you should provide a table or list outlining your intended features for the product. It is often helpful to do this using a </w:t>
      </w:r>
      <w:proofErr w:type="spellStart"/>
      <w:r w:rsidRPr="00DB4593">
        <w:rPr>
          <w:color w:val="AEAAAA" w:themeColor="background2" w:themeShade="BF"/>
        </w:rPr>
        <w:t>MoSCoW</w:t>
      </w:r>
      <w:proofErr w:type="spellEnd"/>
      <w:r w:rsidRPr="00DB4593">
        <w:rPr>
          <w:color w:val="AEAAAA" w:themeColor="background2" w:themeShade="BF"/>
        </w:rPr>
        <w:t xml:space="preserve"> table. Tables should be presented with a caption above. Use a callout in the main text for the table e.g. “Table 1 shows…”. Text in tables does not count towards your word count.</w:t>
      </w:r>
    </w:p>
    <w:p w14:paraId="7225A0CF" w14:textId="2125A964" w:rsidR="005F41F5" w:rsidRDefault="005F41F5" w:rsidP="005F41F5">
      <w:pPr>
        <w:spacing w:line="240" w:lineRule="auto"/>
        <w:jc w:val="left"/>
      </w:pPr>
    </w:p>
    <w:p w14:paraId="1B4BA2FE" w14:textId="77777777" w:rsidR="00066DD9" w:rsidRPr="00DB4593" w:rsidRDefault="00066DD9" w:rsidP="00066DD9">
      <w:pPr>
        <w:jc w:val="center"/>
        <w:rPr>
          <w:color w:val="AEAAAA" w:themeColor="background2" w:themeShade="BF"/>
        </w:rPr>
      </w:pPr>
      <w:r>
        <w:rPr>
          <w:b/>
          <w:bCs/>
        </w:rPr>
        <w:t>Table</w:t>
      </w:r>
      <w:r w:rsidRPr="004057B7">
        <w:rPr>
          <w:b/>
          <w:bCs/>
        </w:rPr>
        <w:t xml:space="preserve"> </w:t>
      </w:r>
      <w:r>
        <w:rPr>
          <w:b/>
          <w:bCs/>
        </w:rPr>
        <w:t>1</w:t>
      </w:r>
      <w:r>
        <w:t xml:space="preserve">: </w:t>
      </w:r>
      <w:r w:rsidRPr="00DB4593">
        <w:rPr>
          <w:color w:val="AEAAAA" w:themeColor="background2" w:themeShade="BF"/>
        </w:rPr>
        <w:t>This is a legend. Caption to go above table.</w:t>
      </w:r>
    </w:p>
    <w:tbl>
      <w:tblPr>
        <w:tblStyle w:val="TableGrid"/>
        <w:tblW w:w="0" w:type="auto"/>
        <w:tblLook w:val="04A0" w:firstRow="1" w:lastRow="0" w:firstColumn="1" w:lastColumn="0" w:noHBand="0" w:noVBand="1"/>
      </w:tblPr>
      <w:tblGrid>
        <w:gridCol w:w="4537"/>
        <w:gridCol w:w="4538"/>
      </w:tblGrid>
      <w:tr w:rsidR="00066DD9" w14:paraId="4EEB3B24" w14:textId="77777777" w:rsidTr="00FB4258">
        <w:tc>
          <w:tcPr>
            <w:tcW w:w="4537" w:type="dxa"/>
          </w:tcPr>
          <w:p w14:paraId="3FB8BCEB" w14:textId="527625E1" w:rsidR="00066DD9" w:rsidRPr="004057B7" w:rsidRDefault="00066DD9" w:rsidP="00FB4258">
            <w:pPr>
              <w:rPr>
                <w:b/>
                <w:bCs/>
              </w:rPr>
            </w:pPr>
            <w:r>
              <w:rPr>
                <w:b/>
                <w:bCs/>
              </w:rPr>
              <w:t>Feature</w:t>
            </w:r>
          </w:p>
        </w:tc>
        <w:tc>
          <w:tcPr>
            <w:tcW w:w="4538" w:type="dxa"/>
          </w:tcPr>
          <w:p w14:paraId="2D346AA0" w14:textId="78DD2CB9" w:rsidR="00066DD9" w:rsidRPr="004057B7" w:rsidRDefault="00066DD9" w:rsidP="00FB4258">
            <w:pPr>
              <w:rPr>
                <w:b/>
                <w:bCs/>
              </w:rPr>
            </w:pPr>
            <w:proofErr w:type="spellStart"/>
            <w:r>
              <w:rPr>
                <w:b/>
                <w:bCs/>
              </w:rPr>
              <w:t>MoSCoW</w:t>
            </w:r>
            <w:proofErr w:type="spellEnd"/>
            <w:r>
              <w:rPr>
                <w:b/>
                <w:bCs/>
              </w:rPr>
              <w:t xml:space="preserve"> Rating</w:t>
            </w:r>
          </w:p>
        </w:tc>
      </w:tr>
      <w:tr w:rsidR="00066DD9" w14:paraId="0DCBB8D6" w14:textId="77777777" w:rsidTr="00FB4258">
        <w:tc>
          <w:tcPr>
            <w:tcW w:w="4537" w:type="dxa"/>
          </w:tcPr>
          <w:p w14:paraId="3148A4B4" w14:textId="77777777" w:rsidR="00066DD9" w:rsidRDefault="00066DD9" w:rsidP="00FB4258">
            <w:r>
              <w:t>Text</w:t>
            </w:r>
          </w:p>
        </w:tc>
        <w:tc>
          <w:tcPr>
            <w:tcW w:w="4538" w:type="dxa"/>
          </w:tcPr>
          <w:p w14:paraId="4AE351F3" w14:textId="77777777" w:rsidR="00066DD9" w:rsidRDefault="00066DD9" w:rsidP="00FB4258">
            <w:r>
              <w:t>Text</w:t>
            </w:r>
          </w:p>
        </w:tc>
      </w:tr>
      <w:tr w:rsidR="00066DD9" w14:paraId="74F56611" w14:textId="77777777" w:rsidTr="00FB4258">
        <w:tc>
          <w:tcPr>
            <w:tcW w:w="4537" w:type="dxa"/>
          </w:tcPr>
          <w:p w14:paraId="5B7EB040" w14:textId="77777777" w:rsidR="00066DD9" w:rsidRDefault="00066DD9" w:rsidP="00FB4258">
            <w:r>
              <w:t>Text</w:t>
            </w:r>
          </w:p>
        </w:tc>
        <w:tc>
          <w:tcPr>
            <w:tcW w:w="4538" w:type="dxa"/>
          </w:tcPr>
          <w:p w14:paraId="263C5E2B" w14:textId="77777777" w:rsidR="00066DD9" w:rsidRDefault="00066DD9" w:rsidP="00FB4258">
            <w:r>
              <w:t>Text</w:t>
            </w:r>
          </w:p>
        </w:tc>
      </w:tr>
    </w:tbl>
    <w:p w14:paraId="4E12D5B5" w14:textId="77777777" w:rsidR="00066DD9" w:rsidRDefault="00066DD9" w:rsidP="005F41F5">
      <w:pPr>
        <w:spacing w:line="240" w:lineRule="auto"/>
        <w:jc w:val="left"/>
      </w:pPr>
    </w:p>
    <w:p w14:paraId="0A1EA310" w14:textId="77777777" w:rsidR="00066DD9" w:rsidRDefault="00066DD9" w:rsidP="005F41F5">
      <w:pPr>
        <w:spacing w:line="240" w:lineRule="auto"/>
        <w:jc w:val="left"/>
      </w:pPr>
    </w:p>
    <w:p w14:paraId="5A1F3F05" w14:textId="77777777" w:rsidR="00066DD9" w:rsidRDefault="00066DD9" w:rsidP="005F41F5">
      <w:pPr>
        <w:spacing w:line="240" w:lineRule="auto"/>
        <w:jc w:val="left"/>
      </w:pPr>
    </w:p>
    <w:p w14:paraId="4AE8F2E8" w14:textId="77777777" w:rsidR="00066DD9" w:rsidRDefault="00066DD9" w:rsidP="005F41F5">
      <w:pPr>
        <w:spacing w:line="240" w:lineRule="auto"/>
        <w:jc w:val="left"/>
      </w:pPr>
    </w:p>
    <w:p w14:paraId="02782488" w14:textId="77777777" w:rsidR="00066DD9" w:rsidRPr="005F41F5" w:rsidRDefault="00066DD9" w:rsidP="005F41F5">
      <w:pPr>
        <w:spacing w:line="240" w:lineRule="auto"/>
        <w:jc w:val="left"/>
      </w:pPr>
    </w:p>
    <w:p w14:paraId="0D9F7485" w14:textId="0E58F99C" w:rsidR="007344FF" w:rsidRDefault="005F41F5" w:rsidP="007344FF">
      <w:pPr>
        <w:pStyle w:val="Heading1"/>
      </w:pPr>
      <w:bookmarkStart w:id="32" w:name="_Toc143766939"/>
      <w:r>
        <w:lastRenderedPageBreak/>
        <w:t>Product</w:t>
      </w:r>
      <w:r w:rsidR="008B5F38">
        <w:t xml:space="preserve"> Development</w:t>
      </w:r>
      <w:bookmarkEnd w:id="32"/>
    </w:p>
    <w:p w14:paraId="7E76C552" w14:textId="59F1B958" w:rsidR="00F25503" w:rsidRDefault="00D753ED" w:rsidP="00F25503">
      <w:pPr>
        <w:pStyle w:val="Heading2"/>
      </w:pPr>
      <w:bookmarkStart w:id="33" w:name="_Toc143766940"/>
      <w:r>
        <w:t>Development of a key aspect</w:t>
      </w:r>
      <w:bookmarkEnd w:id="33"/>
    </w:p>
    <w:p w14:paraId="07631D7D" w14:textId="4448B873" w:rsidR="00592BF6" w:rsidRPr="00DB4593" w:rsidRDefault="00D753ED" w:rsidP="008B5F38">
      <w:pPr>
        <w:rPr>
          <w:color w:val="AEAAAA" w:themeColor="background2" w:themeShade="BF"/>
        </w:rPr>
      </w:pPr>
      <w:r w:rsidRPr="00DB4593">
        <w:rPr>
          <w:color w:val="AEAAAA" w:themeColor="background2" w:themeShade="BF"/>
        </w:rPr>
        <w:t xml:space="preserve">This chapter should be approximately 1350 words. </w:t>
      </w:r>
      <w:r w:rsidR="004057B7" w:rsidRPr="00DB4593">
        <w:rPr>
          <w:color w:val="AEAAAA" w:themeColor="background2" w:themeShade="BF"/>
        </w:rPr>
        <w:t>In this section you should describe the development of your product</w:t>
      </w:r>
      <w:r w:rsidR="006A5F5C" w:rsidRPr="00DB4593">
        <w:rPr>
          <w:color w:val="AEAAAA" w:themeColor="background2" w:themeShade="BF"/>
        </w:rPr>
        <w:t xml:space="preserve"> based on your designs.</w:t>
      </w:r>
      <w:r w:rsidR="004057B7" w:rsidRPr="00DB4593">
        <w:rPr>
          <w:color w:val="AEAAAA" w:themeColor="background2" w:themeShade="BF"/>
        </w:rPr>
        <w:t xml:space="preserve">  Describe </w:t>
      </w:r>
      <w:r w:rsidRPr="00DB4593">
        <w:rPr>
          <w:color w:val="AEAAAA" w:themeColor="background2" w:themeShade="BF"/>
        </w:rPr>
        <w:t>t</w:t>
      </w:r>
      <w:r w:rsidR="004057B7" w:rsidRPr="00DB4593">
        <w:rPr>
          <w:color w:val="AEAAAA" w:themeColor="background2" w:themeShade="BF"/>
        </w:rPr>
        <w:t>he development process undertaken</w:t>
      </w:r>
      <w:r w:rsidRPr="00DB4593">
        <w:rPr>
          <w:color w:val="AEAAAA" w:themeColor="background2" w:themeShade="BF"/>
        </w:rPr>
        <w:t>, giving specific details of what you did and why, as well as any technical problems you encountered. You can use subsections to divide your discussion into key areas of your development work.</w:t>
      </w:r>
    </w:p>
    <w:p w14:paraId="528E9076" w14:textId="77777777" w:rsidR="00D753ED" w:rsidRPr="00DB4593" w:rsidRDefault="00D753ED" w:rsidP="008B5F38">
      <w:pPr>
        <w:rPr>
          <w:color w:val="AEAAAA" w:themeColor="background2" w:themeShade="BF"/>
        </w:rPr>
      </w:pPr>
    </w:p>
    <w:p w14:paraId="7EB454AC" w14:textId="7A366B07" w:rsidR="00D753ED" w:rsidRPr="00DB4593" w:rsidRDefault="00D753ED" w:rsidP="008B5F38">
      <w:pPr>
        <w:rPr>
          <w:color w:val="AEAAAA" w:themeColor="background2" w:themeShade="BF"/>
        </w:rPr>
      </w:pPr>
      <w:r w:rsidRPr="00DB4593">
        <w:rPr>
          <w:color w:val="AEAAAA" w:themeColor="background2" w:themeShade="BF"/>
        </w:rPr>
        <w:t>Remember that in this chapter you can also use figures such as screenshots or tables to show your development work or highlight key areas you have worked on.</w:t>
      </w:r>
    </w:p>
    <w:p w14:paraId="24071206" w14:textId="0A939213" w:rsidR="00D753ED" w:rsidRDefault="00D753ED" w:rsidP="00D753ED">
      <w:pPr>
        <w:pStyle w:val="Heading2"/>
      </w:pPr>
      <w:bookmarkStart w:id="34" w:name="_Toc143766941"/>
      <w:r>
        <w:t>Development of another key aspect</w:t>
      </w:r>
      <w:bookmarkEnd w:id="34"/>
    </w:p>
    <w:p w14:paraId="5023B6F5" w14:textId="201DA30E" w:rsidR="00592BF6" w:rsidRPr="00DB4593" w:rsidRDefault="00D753ED" w:rsidP="00D753ED">
      <w:pPr>
        <w:rPr>
          <w:color w:val="AEAAAA" w:themeColor="background2" w:themeShade="BF"/>
        </w:rPr>
      </w:pPr>
      <w:r w:rsidRPr="00DB4593">
        <w:rPr>
          <w:color w:val="AEAAAA" w:themeColor="background2" w:themeShade="BF"/>
        </w:rPr>
        <w:t>This subsection would look at some distinct area of your development work.</w:t>
      </w:r>
    </w:p>
    <w:p w14:paraId="01E07315" w14:textId="77777777" w:rsidR="00D753ED" w:rsidRDefault="00D753ED" w:rsidP="00D753ED">
      <w:pPr>
        <w:pStyle w:val="Heading2"/>
      </w:pPr>
      <w:bookmarkStart w:id="35" w:name="_Toc143766942"/>
      <w:r>
        <w:t>Development of another key aspect</w:t>
      </w:r>
      <w:bookmarkEnd w:id="35"/>
    </w:p>
    <w:p w14:paraId="1AABA49A" w14:textId="13221442" w:rsidR="00D753ED" w:rsidRPr="00DB4593" w:rsidRDefault="00D753ED" w:rsidP="00D753ED">
      <w:pPr>
        <w:rPr>
          <w:color w:val="AEAAAA" w:themeColor="background2" w:themeShade="BF"/>
        </w:rPr>
      </w:pPr>
      <w:r w:rsidRPr="00DB4593">
        <w:rPr>
          <w:color w:val="AEAAAA" w:themeColor="background2" w:themeShade="BF"/>
        </w:rPr>
        <w:t>This subsection would look at another distinct area of your development work.</w:t>
      </w:r>
    </w:p>
    <w:p w14:paraId="40185E24" w14:textId="60E78D4D" w:rsidR="00D753ED" w:rsidRPr="008B5F38" w:rsidRDefault="00D753ED" w:rsidP="00592BF6">
      <w:pPr>
        <w:spacing w:line="240" w:lineRule="auto"/>
        <w:jc w:val="left"/>
      </w:pPr>
      <w:r>
        <w:br w:type="page"/>
      </w:r>
    </w:p>
    <w:p w14:paraId="233833F6" w14:textId="19F2CAA9" w:rsidR="00593227" w:rsidRDefault="008B5F38" w:rsidP="00593227">
      <w:pPr>
        <w:pStyle w:val="Heading1"/>
      </w:pPr>
      <w:bookmarkStart w:id="36" w:name="_Toc143766943"/>
      <w:r>
        <w:lastRenderedPageBreak/>
        <w:t>Evaluation</w:t>
      </w:r>
      <w:bookmarkEnd w:id="36"/>
    </w:p>
    <w:p w14:paraId="57C24795" w14:textId="7729B4D5" w:rsidR="00F25503" w:rsidRDefault="00F25503" w:rsidP="00F25503">
      <w:pPr>
        <w:pStyle w:val="Heading2"/>
      </w:pPr>
      <w:bookmarkStart w:id="37" w:name="_Toc143766944"/>
      <w:r>
        <w:t>Methodology</w:t>
      </w:r>
      <w:bookmarkEnd w:id="37"/>
    </w:p>
    <w:p w14:paraId="64608E51" w14:textId="1E1468E3" w:rsidR="00C34AF9" w:rsidRPr="00DB4593" w:rsidRDefault="00C34AF9" w:rsidP="00C34AF9">
      <w:pPr>
        <w:rPr>
          <w:color w:val="AEAAAA" w:themeColor="background2" w:themeShade="BF"/>
        </w:rPr>
      </w:pPr>
      <w:r w:rsidRPr="00DB4593">
        <w:rPr>
          <w:color w:val="AEAAAA" w:themeColor="background2" w:themeShade="BF"/>
        </w:rPr>
        <w:t>This chapter should be approximately 1</w:t>
      </w:r>
      <w:r w:rsidR="00D753ED" w:rsidRPr="00DB4593">
        <w:rPr>
          <w:color w:val="AEAAAA" w:themeColor="background2" w:themeShade="BF"/>
        </w:rPr>
        <w:t>35</w:t>
      </w:r>
      <w:r w:rsidRPr="00DB4593">
        <w:rPr>
          <w:color w:val="AEAAAA" w:themeColor="background2" w:themeShade="BF"/>
        </w:rPr>
        <w:t xml:space="preserve">0 words.  </w:t>
      </w:r>
    </w:p>
    <w:p w14:paraId="33DCE3B0" w14:textId="77777777" w:rsidR="00C34AF9" w:rsidRPr="00DB4593" w:rsidRDefault="00C34AF9" w:rsidP="00C34AF9">
      <w:pPr>
        <w:rPr>
          <w:color w:val="AEAAAA" w:themeColor="background2" w:themeShade="BF"/>
        </w:rPr>
      </w:pPr>
    </w:p>
    <w:p w14:paraId="6FA704D9" w14:textId="288D10C5" w:rsidR="00C34AF9" w:rsidRPr="00DB4593" w:rsidRDefault="00C34AF9" w:rsidP="00C34AF9">
      <w:pPr>
        <w:rPr>
          <w:color w:val="AEAAAA" w:themeColor="background2" w:themeShade="BF"/>
        </w:rPr>
      </w:pPr>
      <w:r w:rsidRPr="00DB4593">
        <w:rPr>
          <w:color w:val="AEAAAA" w:themeColor="background2" w:themeShade="BF"/>
        </w:rPr>
        <w:t>In this section you should explain the evaluation methodology used to test your product.</w:t>
      </w:r>
      <w:r w:rsidR="00B477ED" w:rsidRPr="00DB4593">
        <w:rPr>
          <w:color w:val="AEAAAA" w:themeColor="background2" w:themeShade="BF"/>
        </w:rPr>
        <w:t xml:space="preserve"> What user testing did you carry out? How did you recruit participants? How many participants were there? What did you ask them to do? How did you record the results? You should also briefly refer to ethical procedures you followed and place any participant consent forms and information sheets in an appendix. </w:t>
      </w:r>
    </w:p>
    <w:p w14:paraId="020BAC32" w14:textId="385EC7EE" w:rsidR="00F25503" w:rsidRDefault="00F25503" w:rsidP="00F25503">
      <w:pPr>
        <w:pStyle w:val="Heading2"/>
      </w:pPr>
      <w:bookmarkStart w:id="38" w:name="_Toc143766945"/>
      <w:r>
        <w:t>Results</w:t>
      </w:r>
      <w:bookmarkEnd w:id="38"/>
    </w:p>
    <w:p w14:paraId="50F351CD" w14:textId="780FBEC9" w:rsidR="00C34AF9" w:rsidRPr="00DB4593" w:rsidRDefault="00C34AF9" w:rsidP="00C34AF9">
      <w:pPr>
        <w:rPr>
          <w:color w:val="AEAAAA" w:themeColor="background2" w:themeShade="BF"/>
        </w:rPr>
      </w:pPr>
      <w:r w:rsidRPr="00DB4593">
        <w:rPr>
          <w:color w:val="AEAAAA" w:themeColor="background2" w:themeShade="BF"/>
        </w:rPr>
        <w:t xml:space="preserve">In this section you </w:t>
      </w:r>
      <w:proofErr w:type="gramStart"/>
      <w:r w:rsidR="00F34A99" w:rsidRPr="00DB4593">
        <w:rPr>
          <w:color w:val="AEAAAA" w:themeColor="background2" w:themeShade="BF"/>
        </w:rPr>
        <w:t>presents</w:t>
      </w:r>
      <w:proofErr w:type="gramEnd"/>
      <w:r w:rsidRPr="00DB4593">
        <w:rPr>
          <w:color w:val="AEAAAA" w:themeColor="background2" w:themeShade="BF"/>
        </w:rPr>
        <w:t xml:space="preserve"> the results of your study.</w:t>
      </w:r>
      <w:r w:rsidR="00F34A99" w:rsidRPr="00DB4593">
        <w:rPr>
          <w:color w:val="AEAAAA" w:themeColor="background2" w:themeShade="BF"/>
        </w:rPr>
        <w:t xml:space="preserve"> You can use figures</w:t>
      </w:r>
      <w:r w:rsidR="001D0539" w:rsidRPr="00DB4593">
        <w:rPr>
          <w:color w:val="AEAAAA" w:themeColor="background2" w:themeShade="BF"/>
        </w:rPr>
        <w:t>/charts</w:t>
      </w:r>
      <w:r w:rsidR="00F34A99" w:rsidRPr="00DB4593">
        <w:rPr>
          <w:color w:val="AEAAAA" w:themeColor="background2" w:themeShade="BF"/>
        </w:rPr>
        <w:t xml:space="preserve"> and/or tables as needed.</w:t>
      </w:r>
    </w:p>
    <w:p w14:paraId="613F0C39" w14:textId="036D9D7F" w:rsidR="00F25503" w:rsidRDefault="00F25503" w:rsidP="00F25503">
      <w:pPr>
        <w:pStyle w:val="Heading2"/>
      </w:pPr>
      <w:bookmarkStart w:id="39" w:name="_Toc143766946"/>
      <w:r>
        <w:t>Discussion</w:t>
      </w:r>
      <w:bookmarkEnd w:id="39"/>
    </w:p>
    <w:p w14:paraId="3657CEE0" w14:textId="5ECEFCC3" w:rsidR="008B5F38" w:rsidRPr="00DB4593" w:rsidRDefault="00C34AF9" w:rsidP="003403C9">
      <w:pPr>
        <w:rPr>
          <w:color w:val="AEAAAA" w:themeColor="background2" w:themeShade="BF"/>
        </w:rPr>
      </w:pPr>
      <w:r w:rsidRPr="00DB4593">
        <w:rPr>
          <w:color w:val="AEAAAA" w:themeColor="background2" w:themeShade="BF"/>
        </w:rPr>
        <w:t>In this section you should discuss and interpret the results of your study.</w:t>
      </w:r>
      <w:r w:rsidR="003403C9" w:rsidRPr="00DB4593">
        <w:rPr>
          <w:color w:val="AEAAAA" w:themeColor="background2" w:themeShade="BF"/>
        </w:rPr>
        <w:t xml:space="preserve"> What did you learn from the evaluation about your product which was successful or could be improved in the future? </w:t>
      </w:r>
    </w:p>
    <w:p w14:paraId="7A9CA9BA" w14:textId="77777777" w:rsidR="00F25503" w:rsidRDefault="00F25503" w:rsidP="008745C8">
      <w:pPr>
        <w:spacing w:line="240" w:lineRule="auto"/>
        <w:jc w:val="left"/>
      </w:pPr>
    </w:p>
    <w:p w14:paraId="105BC0D0" w14:textId="77777777" w:rsidR="00F25503" w:rsidRDefault="00F25503" w:rsidP="008745C8">
      <w:pPr>
        <w:spacing w:line="240" w:lineRule="auto"/>
        <w:jc w:val="left"/>
      </w:pPr>
    </w:p>
    <w:p w14:paraId="0E4EF3CB" w14:textId="3C567E9B" w:rsidR="00F25503" w:rsidRDefault="00F25503">
      <w:pPr>
        <w:spacing w:line="240" w:lineRule="auto"/>
        <w:jc w:val="left"/>
      </w:pPr>
      <w:r>
        <w:br w:type="page"/>
      </w:r>
    </w:p>
    <w:p w14:paraId="5D43E3A9" w14:textId="77777777" w:rsidR="00F25503" w:rsidRDefault="00F25503" w:rsidP="008745C8">
      <w:pPr>
        <w:spacing w:line="240" w:lineRule="auto"/>
        <w:jc w:val="left"/>
      </w:pPr>
    </w:p>
    <w:p w14:paraId="130EBD4D" w14:textId="1F3FB1F5" w:rsidR="00593227" w:rsidRDefault="008B5F38" w:rsidP="00593227">
      <w:pPr>
        <w:pStyle w:val="Heading1"/>
      </w:pPr>
      <w:bookmarkStart w:id="40" w:name="_Toc143766947"/>
      <w:r>
        <w:t>Conclusion</w:t>
      </w:r>
      <w:bookmarkEnd w:id="40"/>
    </w:p>
    <w:p w14:paraId="473E3BB3" w14:textId="6508152A" w:rsidR="008B5F38" w:rsidRPr="00DB4593" w:rsidRDefault="00F25503" w:rsidP="008B5F38">
      <w:pPr>
        <w:rPr>
          <w:color w:val="AEAAAA" w:themeColor="background2" w:themeShade="BF"/>
        </w:rPr>
      </w:pPr>
      <w:r w:rsidRPr="00DB4593">
        <w:rPr>
          <w:color w:val="AEAAAA" w:themeColor="background2" w:themeShade="BF"/>
        </w:rPr>
        <w:t xml:space="preserve">This </w:t>
      </w:r>
      <w:r w:rsidR="00C34AF9" w:rsidRPr="00DB4593">
        <w:rPr>
          <w:color w:val="AEAAAA" w:themeColor="background2" w:themeShade="BF"/>
        </w:rPr>
        <w:t>chapter</w:t>
      </w:r>
      <w:r w:rsidRPr="00DB4593">
        <w:rPr>
          <w:color w:val="AEAAAA" w:themeColor="background2" w:themeShade="BF"/>
        </w:rPr>
        <w:t xml:space="preserve"> should be approximately 650 words.</w:t>
      </w:r>
      <w:r w:rsidR="00B477ED" w:rsidRPr="00DB4593">
        <w:rPr>
          <w:color w:val="AEAAAA" w:themeColor="background2" w:themeShade="BF"/>
        </w:rPr>
        <w:t xml:space="preserve"> Here you should summarise the outcomes of the project in relation to your original question. </w:t>
      </w:r>
      <w:proofErr w:type="gramStart"/>
      <w:r w:rsidR="00B477ED" w:rsidRPr="00DB4593">
        <w:rPr>
          <w:color w:val="AEAAAA" w:themeColor="background2" w:themeShade="BF"/>
        </w:rPr>
        <w:t>Refer back</w:t>
      </w:r>
      <w:proofErr w:type="gramEnd"/>
      <w:r w:rsidR="00B477ED" w:rsidRPr="00DB4593">
        <w:rPr>
          <w:color w:val="AEAAAA" w:themeColor="background2" w:themeShade="BF"/>
        </w:rPr>
        <w:t xml:space="preserve"> to your project aims and objectives. Give a summary of what was carried out, what the outcomes were and what was ultimately learned. Point towards the wider relevance of the work you carried out for related investigation in the future.</w:t>
      </w:r>
    </w:p>
    <w:p w14:paraId="792BC0E8" w14:textId="1C75F311" w:rsidR="00AF373D" w:rsidRDefault="00593227" w:rsidP="008B5F38">
      <w:pPr>
        <w:pStyle w:val="Heading1"/>
      </w:pPr>
      <w:r>
        <w:br w:type="page"/>
      </w:r>
      <w:bookmarkStart w:id="41" w:name="_Toc122923499"/>
      <w:bookmarkStart w:id="42" w:name="_Toc122923605"/>
      <w:bookmarkStart w:id="43" w:name="_Toc174261949"/>
      <w:bookmarkStart w:id="44" w:name="_Toc400960534"/>
      <w:bookmarkStart w:id="45" w:name="_Toc143766948"/>
      <w:r w:rsidR="00C63221">
        <w:lastRenderedPageBreak/>
        <w:t>References</w:t>
      </w:r>
      <w:bookmarkEnd w:id="41"/>
      <w:bookmarkEnd w:id="42"/>
      <w:bookmarkEnd w:id="43"/>
      <w:bookmarkEnd w:id="44"/>
      <w:bookmarkEnd w:id="45"/>
    </w:p>
    <w:p w14:paraId="4DCE6AFC" w14:textId="77777777" w:rsidR="00B477ED" w:rsidRPr="00DB4593" w:rsidRDefault="00B477ED" w:rsidP="00B477ED">
      <w:pPr>
        <w:rPr>
          <w:color w:val="AEAAAA" w:themeColor="background2" w:themeShade="BF"/>
        </w:rPr>
      </w:pPr>
      <w:r w:rsidRPr="00DB4593">
        <w:rPr>
          <w:color w:val="AEAAAA" w:themeColor="background2" w:themeShade="BF"/>
        </w:rPr>
        <w:t>References should be ordered alphabetically by the name of the author (or, if there is more than one, the name of the first author. The Harvard system is used. Each reference should state the author’s name and initials, date (in parentheses), title, publisher and place of issue (if known) e.g. Seber G.A.F. (2003), Multivariate Observations, John Wiley, New York.</w:t>
      </w:r>
    </w:p>
    <w:p w14:paraId="02EB1ABF" w14:textId="77777777" w:rsidR="00B477ED" w:rsidRPr="00DB4593" w:rsidRDefault="00B477ED" w:rsidP="00B477ED">
      <w:pPr>
        <w:rPr>
          <w:color w:val="AEAAAA" w:themeColor="background2" w:themeShade="BF"/>
        </w:rPr>
      </w:pPr>
    </w:p>
    <w:p w14:paraId="106DB2A8" w14:textId="77777777" w:rsidR="00B477ED" w:rsidRPr="00DB4593" w:rsidRDefault="00B477ED" w:rsidP="00B477ED">
      <w:pPr>
        <w:rPr>
          <w:color w:val="AEAAAA" w:themeColor="background2" w:themeShade="BF"/>
        </w:rPr>
      </w:pPr>
      <w:r w:rsidRPr="00DB4593">
        <w:rPr>
          <w:color w:val="AEAAAA" w:themeColor="background2" w:themeShade="BF"/>
        </w:rPr>
        <w:t>If the reference is to a journal or to a conference proceedings article, then the journal title, volume, number and page numbers should be added, e.g. Parna s D.L. et al (2001), Evaluation of Safety Critical Software, CACM, Vol. 33, No.6, pp. 636-651.</w:t>
      </w:r>
    </w:p>
    <w:p w14:paraId="5B6BA362" w14:textId="77777777" w:rsidR="00B477ED" w:rsidRPr="00DB4593" w:rsidRDefault="00B477ED" w:rsidP="00B477ED">
      <w:pPr>
        <w:rPr>
          <w:color w:val="AEAAAA" w:themeColor="background2" w:themeShade="BF"/>
        </w:rPr>
      </w:pPr>
    </w:p>
    <w:p w14:paraId="4B67DAF7" w14:textId="53C85917" w:rsidR="00B477ED" w:rsidRPr="00DB4593" w:rsidRDefault="00B477ED" w:rsidP="00B477ED">
      <w:pPr>
        <w:rPr>
          <w:color w:val="AEAAAA" w:themeColor="background2" w:themeShade="BF"/>
        </w:rPr>
      </w:pPr>
      <w:r w:rsidRPr="00DB4593">
        <w:rPr>
          <w:color w:val="AEAAAA" w:themeColor="background2" w:themeShade="BF"/>
        </w:rPr>
        <w:t xml:space="preserve">Using internet </w:t>
      </w:r>
      <w:proofErr w:type="gramStart"/>
      <w:r w:rsidRPr="00DB4593">
        <w:rPr>
          <w:color w:val="AEAAAA" w:themeColor="background2" w:themeShade="BF"/>
        </w:rPr>
        <w:t>sources</w:t>
      </w:r>
      <w:proofErr w:type="gramEnd"/>
      <w:r w:rsidRPr="00DB4593">
        <w:rPr>
          <w:color w:val="AEAAAA" w:themeColor="background2" w:themeShade="BF"/>
        </w:rPr>
        <w:t xml:space="preserve"> you should a</w:t>
      </w:r>
      <w:r w:rsidR="004B7059" w:rsidRPr="00DB4593">
        <w:rPr>
          <w:color w:val="AEAAAA" w:themeColor="background2" w:themeShade="BF"/>
        </w:rPr>
        <w:t>d</w:t>
      </w:r>
      <w:r w:rsidRPr="00DB4593">
        <w:rPr>
          <w:color w:val="AEAAAA" w:themeColor="background2" w:themeShade="BF"/>
        </w:rPr>
        <w:t>d the word “online” in brackets after the title of the work, plus the URL after the name of the publisher.</w:t>
      </w:r>
    </w:p>
    <w:p w14:paraId="501F51FF" w14:textId="77777777" w:rsidR="001456FA" w:rsidRDefault="001456FA" w:rsidP="005E48BB"/>
    <w:p w14:paraId="645FF772" w14:textId="77777777" w:rsidR="00B477ED" w:rsidRDefault="00B477ED" w:rsidP="005E48BB"/>
    <w:p w14:paraId="59DC1D7F" w14:textId="77777777" w:rsidR="00B477ED" w:rsidRDefault="00B477ED" w:rsidP="005E48BB"/>
    <w:p w14:paraId="669645E4" w14:textId="77777777" w:rsidR="00B477ED" w:rsidRDefault="00B477ED" w:rsidP="005E48BB"/>
    <w:p w14:paraId="71242BBC" w14:textId="77777777" w:rsidR="00B477ED" w:rsidRDefault="00B477ED" w:rsidP="005E48BB"/>
    <w:p w14:paraId="3126DD40" w14:textId="77777777" w:rsidR="00B477ED" w:rsidRDefault="00B477ED" w:rsidP="005E48BB"/>
    <w:p w14:paraId="7330EFF2" w14:textId="77777777" w:rsidR="00B477ED" w:rsidRDefault="00B477ED" w:rsidP="005E48BB"/>
    <w:p w14:paraId="2E948F95" w14:textId="77777777" w:rsidR="00B477ED" w:rsidRDefault="00B477ED" w:rsidP="005E48BB"/>
    <w:p w14:paraId="1CF368E7" w14:textId="77777777" w:rsidR="00B477ED" w:rsidRDefault="00B477ED" w:rsidP="005E48BB"/>
    <w:p w14:paraId="0AF749AF" w14:textId="77777777" w:rsidR="00B477ED" w:rsidRDefault="00B477ED" w:rsidP="005E48BB"/>
    <w:p w14:paraId="61886440" w14:textId="77777777" w:rsidR="00B477ED" w:rsidRDefault="00B477ED" w:rsidP="005E48BB"/>
    <w:p w14:paraId="29B9AB97" w14:textId="77777777" w:rsidR="00B477ED" w:rsidRDefault="00B477ED" w:rsidP="005E48BB"/>
    <w:p w14:paraId="2144EBDA" w14:textId="77777777" w:rsidR="00B477ED" w:rsidRDefault="00B477ED" w:rsidP="005E48BB"/>
    <w:p w14:paraId="118C6379" w14:textId="77777777" w:rsidR="00B477ED" w:rsidRDefault="00B477ED" w:rsidP="005E48BB"/>
    <w:p w14:paraId="50CFA08D" w14:textId="77777777" w:rsidR="00B477ED" w:rsidRDefault="00B477ED" w:rsidP="005E48BB"/>
    <w:p w14:paraId="1C4CD7D1" w14:textId="77777777" w:rsidR="00B477ED" w:rsidRDefault="00B477ED" w:rsidP="005E48BB"/>
    <w:p w14:paraId="611B47BE" w14:textId="77777777" w:rsidR="00B477ED" w:rsidRDefault="00B477ED" w:rsidP="005E48BB"/>
    <w:p w14:paraId="75D0BD5A" w14:textId="77777777" w:rsidR="00B477ED" w:rsidRDefault="00B477ED" w:rsidP="005E48BB"/>
    <w:p w14:paraId="7F92D218" w14:textId="77777777" w:rsidR="00B477ED" w:rsidRDefault="00B477ED" w:rsidP="005E48BB"/>
    <w:p w14:paraId="23B96DD3" w14:textId="77777777" w:rsidR="00B477ED" w:rsidRDefault="00B477ED" w:rsidP="005E48BB"/>
    <w:p w14:paraId="588E874C" w14:textId="77777777" w:rsidR="00B477ED" w:rsidRDefault="00B477ED" w:rsidP="005E48BB"/>
    <w:p w14:paraId="0A786851" w14:textId="77777777" w:rsidR="00B477ED" w:rsidRDefault="00B477ED" w:rsidP="005E48BB"/>
    <w:p w14:paraId="5B2AB47B" w14:textId="77777777" w:rsidR="00B477ED" w:rsidRDefault="00B477ED" w:rsidP="005E48BB"/>
    <w:p w14:paraId="04680206" w14:textId="77777777" w:rsidR="00B477ED" w:rsidRDefault="00B477ED" w:rsidP="005E48BB"/>
    <w:p w14:paraId="52976458" w14:textId="0A91C88E" w:rsidR="00B477ED" w:rsidRPr="001A5955" w:rsidRDefault="001A5955" w:rsidP="001A5955">
      <w:pPr>
        <w:pStyle w:val="Heading1forappendices"/>
        <w:numPr>
          <w:ilvl w:val="0"/>
          <w:numId w:val="18"/>
        </w:numPr>
      </w:pPr>
      <w:bookmarkStart w:id="46" w:name="_Toc143766949"/>
      <w:r w:rsidRPr="001A5955">
        <w:lastRenderedPageBreak/>
        <w:t>Ethics Forms</w:t>
      </w:r>
      <w:bookmarkEnd w:id="46"/>
    </w:p>
    <w:p w14:paraId="76273E08" w14:textId="3E5CD04C" w:rsidR="00B477ED" w:rsidRPr="00DB4593" w:rsidRDefault="00B477ED" w:rsidP="00B477ED">
      <w:pPr>
        <w:rPr>
          <w:color w:val="AEAAAA" w:themeColor="background2" w:themeShade="BF"/>
        </w:rPr>
      </w:pPr>
      <w:r w:rsidRPr="00DB4593">
        <w:rPr>
          <w:color w:val="AEAAAA" w:themeColor="background2" w:themeShade="BF"/>
        </w:rPr>
        <w:t>You can use one or more appendices to provide any supporting</w:t>
      </w:r>
      <w:r w:rsidR="001D0539" w:rsidRPr="00DB4593">
        <w:rPr>
          <w:color w:val="AEAAAA" w:themeColor="background2" w:themeShade="BF"/>
        </w:rPr>
        <w:t>/supplementary</w:t>
      </w:r>
      <w:r w:rsidRPr="00DB4593">
        <w:rPr>
          <w:color w:val="AEAAAA" w:themeColor="background2" w:themeShade="BF"/>
        </w:rPr>
        <w:t xml:space="preserve"> information related to your project. </w:t>
      </w:r>
      <w:r w:rsidR="00745A57" w:rsidRPr="00DB4593">
        <w:rPr>
          <w:color w:val="AEAAAA" w:themeColor="background2" w:themeShade="BF"/>
        </w:rPr>
        <w:t>Appendices are ordered using letters</w:t>
      </w:r>
      <w:r w:rsidRPr="00DB4593">
        <w:rPr>
          <w:color w:val="AEAAAA" w:themeColor="background2" w:themeShade="BF"/>
        </w:rPr>
        <w:t xml:space="preserve"> (A,</w:t>
      </w:r>
      <w:r w:rsidR="001D0539" w:rsidRPr="00DB4593">
        <w:rPr>
          <w:color w:val="AEAAAA" w:themeColor="background2" w:themeShade="BF"/>
        </w:rPr>
        <w:t xml:space="preserve"> </w:t>
      </w:r>
      <w:r w:rsidRPr="00DB4593">
        <w:rPr>
          <w:color w:val="AEAAAA" w:themeColor="background2" w:themeShade="BF"/>
        </w:rPr>
        <w:t>B,</w:t>
      </w:r>
      <w:r w:rsidR="001D0539" w:rsidRPr="00DB4593">
        <w:rPr>
          <w:color w:val="AEAAAA" w:themeColor="background2" w:themeShade="BF"/>
        </w:rPr>
        <w:t xml:space="preserve"> </w:t>
      </w:r>
      <w:r w:rsidRPr="00DB4593">
        <w:rPr>
          <w:color w:val="AEAAAA" w:themeColor="background2" w:themeShade="BF"/>
        </w:rPr>
        <w:t>C…). These can include detailed and technical documentation such as table of results, diagrams, program source code, etc, which are essential parts of the project but not directly a part of the main discussion in the report. All contents of appendices should be exclusively, products of the student’s own work.</w:t>
      </w:r>
    </w:p>
    <w:p w14:paraId="26208108" w14:textId="77777777" w:rsidR="00B477ED" w:rsidRPr="00DB4593" w:rsidRDefault="00B477ED" w:rsidP="00B477ED">
      <w:pPr>
        <w:rPr>
          <w:color w:val="AEAAAA" w:themeColor="background2" w:themeShade="BF"/>
        </w:rPr>
      </w:pPr>
    </w:p>
    <w:p w14:paraId="7DF7FDC3" w14:textId="6AB69042" w:rsidR="00B477ED" w:rsidRPr="00DB4593" w:rsidRDefault="001D0539" w:rsidP="00745A57">
      <w:pPr>
        <w:rPr>
          <w:color w:val="AEAAAA" w:themeColor="background2" w:themeShade="BF"/>
        </w:rPr>
      </w:pPr>
      <w:r w:rsidRPr="00DB4593">
        <w:rPr>
          <w:color w:val="AEAAAA" w:themeColor="background2" w:themeShade="BF"/>
        </w:rPr>
        <w:t>One appendix you should include is ‘</w:t>
      </w:r>
      <w:r w:rsidR="001A5955" w:rsidRPr="00DB4593">
        <w:rPr>
          <w:color w:val="AEAAAA" w:themeColor="background2" w:themeShade="BF"/>
        </w:rPr>
        <w:t xml:space="preserve">Ethics Forms’. </w:t>
      </w:r>
      <w:r w:rsidR="00340158" w:rsidRPr="00DB4593">
        <w:rPr>
          <w:color w:val="AEAAAA" w:themeColor="background2" w:themeShade="BF"/>
        </w:rPr>
        <w:t>In this appendix y</w:t>
      </w:r>
      <w:r w:rsidR="001A5955" w:rsidRPr="00DB4593">
        <w:rPr>
          <w:color w:val="AEAAAA" w:themeColor="background2" w:themeShade="BF"/>
        </w:rPr>
        <w:t>ou</w:t>
      </w:r>
      <w:r w:rsidR="00B477ED" w:rsidRPr="00DB4593">
        <w:rPr>
          <w:color w:val="AEAAAA" w:themeColor="background2" w:themeShade="BF"/>
        </w:rPr>
        <w:t xml:space="preserve"> should </w:t>
      </w:r>
      <w:r w:rsidR="00340158" w:rsidRPr="00DB4593">
        <w:rPr>
          <w:color w:val="AEAAAA" w:themeColor="background2" w:themeShade="BF"/>
        </w:rPr>
        <w:t>copy in</w:t>
      </w:r>
      <w:r w:rsidR="00B477ED" w:rsidRPr="00DB4593">
        <w:rPr>
          <w:color w:val="AEAAAA" w:themeColor="background2" w:themeShade="BF"/>
        </w:rPr>
        <w:t xml:space="preserve"> your information sheets and consent forms</w:t>
      </w:r>
      <w:r w:rsidRPr="00DB4593">
        <w:rPr>
          <w:color w:val="AEAAAA" w:themeColor="background2" w:themeShade="BF"/>
        </w:rPr>
        <w:t>, unless you opt to upload these as a separate zip file on Moodle</w:t>
      </w:r>
      <w:r w:rsidR="00B477ED" w:rsidRPr="00DB4593">
        <w:rPr>
          <w:color w:val="AEAAAA" w:themeColor="background2" w:themeShade="BF"/>
        </w:rPr>
        <w:t>.</w:t>
      </w:r>
      <w:r w:rsidR="00745A57" w:rsidRPr="00DB4593">
        <w:rPr>
          <w:color w:val="AEAAAA" w:themeColor="background2" w:themeShade="BF"/>
        </w:rPr>
        <w:t xml:space="preserve"> It is possible to use other appendices for key examples of code, preliminary design work or other relevant material. Please discuss with your supervisor.</w:t>
      </w:r>
      <w:r w:rsidRPr="00DB4593">
        <w:rPr>
          <w:color w:val="AEAAAA" w:themeColor="background2" w:themeShade="BF"/>
        </w:rPr>
        <w:t xml:space="preserve"> Appendices do not count towards your word count.</w:t>
      </w:r>
    </w:p>
    <w:p w14:paraId="2DCF232B" w14:textId="77777777" w:rsidR="00B477ED" w:rsidRDefault="00B477ED" w:rsidP="00B477ED"/>
    <w:p w14:paraId="31B39CE9" w14:textId="0548C6AD" w:rsidR="00B477ED" w:rsidRDefault="00B477ED" w:rsidP="00745A57">
      <w:pPr>
        <w:pStyle w:val="Heading1forappendices"/>
        <w:numPr>
          <w:ilvl w:val="0"/>
          <w:numId w:val="0"/>
        </w:numPr>
        <w:jc w:val="both"/>
      </w:pPr>
    </w:p>
    <w:sectPr w:rsidR="00B477ED" w:rsidSect="005E0AC8">
      <w:headerReference w:type="even" r:id="rId12"/>
      <w:footerReference w:type="default" r:id="rId13"/>
      <w:pgSz w:w="11907" w:h="16840" w:code="9"/>
      <w:pgMar w:top="1411" w:right="1411" w:bottom="1411" w:left="141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0D2FE" w14:textId="77777777" w:rsidR="005E0AC8" w:rsidRDefault="005E0AC8">
      <w:r>
        <w:separator/>
      </w:r>
    </w:p>
    <w:p w14:paraId="583B2B6B" w14:textId="77777777" w:rsidR="005E0AC8" w:rsidRDefault="005E0AC8"/>
    <w:p w14:paraId="70FD9D35" w14:textId="77777777" w:rsidR="005E0AC8" w:rsidRDefault="005E0AC8"/>
  </w:endnote>
  <w:endnote w:type="continuationSeparator" w:id="0">
    <w:p w14:paraId="215E90B9" w14:textId="77777777" w:rsidR="005E0AC8" w:rsidRDefault="005E0AC8">
      <w:r>
        <w:continuationSeparator/>
      </w:r>
    </w:p>
    <w:p w14:paraId="43E2CE71" w14:textId="77777777" w:rsidR="005E0AC8" w:rsidRDefault="005E0AC8"/>
    <w:p w14:paraId="6F169898" w14:textId="77777777" w:rsidR="005E0AC8" w:rsidRDefault="005E0AC8"/>
  </w:endnote>
  <w:endnote w:type="continuationNotice" w:id="1">
    <w:p w14:paraId="12E6E33A" w14:textId="77777777" w:rsidR="005E0AC8" w:rsidRDefault="005E0A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417" w14:textId="77777777" w:rsidR="00506728" w:rsidRDefault="00506728" w:rsidP="00E74DF7">
    <w:pPr>
      <w:framePr w:wrap="around" w:vAnchor="text" w:hAnchor="margin" w:xAlign="center" w:y="1"/>
    </w:pPr>
    <w:r>
      <w:fldChar w:fldCharType="begin"/>
    </w:r>
    <w:r>
      <w:instrText xml:space="preserve">PAGE  </w:instrText>
    </w:r>
    <w:r>
      <w:fldChar w:fldCharType="end"/>
    </w:r>
  </w:p>
  <w:p w14:paraId="0A9D2AE2" w14:textId="77777777" w:rsidR="00506728" w:rsidRDefault="005067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18794"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ii</w:t>
    </w:r>
    <w:r>
      <w:fldChar w:fldCharType="end"/>
    </w:r>
  </w:p>
  <w:p w14:paraId="7C1AF3E1" w14:textId="77777777" w:rsidR="00506728" w:rsidRDefault="0050672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8DADC" w14:textId="77777777" w:rsidR="00506728" w:rsidRDefault="00506728" w:rsidP="00AF3BD7">
    <w:pPr>
      <w:framePr w:wrap="around" w:vAnchor="text" w:hAnchor="margin" w:xAlign="center" w:y="1"/>
    </w:pPr>
    <w:r>
      <w:fldChar w:fldCharType="begin"/>
    </w:r>
    <w:r>
      <w:instrText xml:space="preserve">PAGE  </w:instrText>
    </w:r>
    <w:r>
      <w:fldChar w:fldCharType="separate"/>
    </w:r>
    <w:r w:rsidR="00334A14">
      <w:rPr>
        <w:noProof/>
      </w:rPr>
      <w:t>14</w:t>
    </w:r>
    <w:r>
      <w:fldChar w:fldCharType="end"/>
    </w:r>
  </w:p>
  <w:p w14:paraId="58E10A0E" w14:textId="77777777" w:rsidR="00506728" w:rsidRDefault="0050672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ABE4" w14:textId="77777777" w:rsidR="005E0AC8" w:rsidRDefault="005E0AC8">
      <w:r>
        <w:separator/>
      </w:r>
    </w:p>
    <w:p w14:paraId="3A16210C" w14:textId="77777777" w:rsidR="005E0AC8" w:rsidRDefault="005E0AC8"/>
    <w:p w14:paraId="7DFE8D51" w14:textId="77777777" w:rsidR="005E0AC8" w:rsidRDefault="005E0AC8"/>
  </w:footnote>
  <w:footnote w:type="continuationSeparator" w:id="0">
    <w:p w14:paraId="3AFB8EFE" w14:textId="77777777" w:rsidR="005E0AC8" w:rsidRDefault="005E0AC8">
      <w:r>
        <w:continuationSeparator/>
      </w:r>
    </w:p>
    <w:p w14:paraId="5FA98821" w14:textId="77777777" w:rsidR="005E0AC8" w:rsidRDefault="005E0AC8"/>
    <w:p w14:paraId="05D83C5F" w14:textId="77777777" w:rsidR="005E0AC8" w:rsidRDefault="005E0AC8"/>
  </w:footnote>
  <w:footnote w:type="continuationNotice" w:id="1">
    <w:p w14:paraId="755FE9DC" w14:textId="77777777" w:rsidR="005E0AC8" w:rsidRDefault="005E0A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D395" w14:textId="77777777" w:rsidR="0094234A" w:rsidRDefault="009423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20068" w14:textId="77777777" w:rsidR="00506728" w:rsidRDefault="00506728"/>
  <w:p w14:paraId="3AC63D7E" w14:textId="77777777" w:rsidR="00506728" w:rsidRDefault="005067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2"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A434207"/>
    <w:multiLevelType w:val="multilevel"/>
    <w:tmpl w:val="2FE8667C"/>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pStyle w:val="Heading2forappendices"/>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4B6363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0D00CEE"/>
    <w:multiLevelType w:val="hybridMultilevel"/>
    <w:tmpl w:val="91D64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691920B2"/>
    <w:multiLevelType w:val="hybridMultilevel"/>
    <w:tmpl w:val="79ECF3C4"/>
    <w:lvl w:ilvl="0" w:tplc="5FCA2E74">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29663645">
    <w:abstractNumId w:val="8"/>
  </w:num>
  <w:num w:numId="2" w16cid:durableId="107817883">
    <w:abstractNumId w:val="3"/>
  </w:num>
  <w:num w:numId="3" w16cid:durableId="1800609077">
    <w:abstractNumId w:val="12"/>
  </w:num>
  <w:num w:numId="4" w16cid:durableId="1563062133">
    <w:abstractNumId w:val="4"/>
  </w:num>
  <w:num w:numId="5" w16cid:durableId="141897737">
    <w:abstractNumId w:val="14"/>
  </w:num>
  <w:num w:numId="6" w16cid:durableId="518275648">
    <w:abstractNumId w:val="7"/>
  </w:num>
  <w:num w:numId="7" w16cid:durableId="893662588">
    <w:abstractNumId w:val="15"/>
  </w:num>
  <w:num w:numId="8" w16cid:durableId="51000766">
    <w:abstractNumId w:val="0"/>
  </w:num>
  <w:num w:numId="9" w16cid:durableId="865944595">
    <w:abstractNumId w:val="3"/>
  </w:num>
  <w:num w:numId="10" w16cid:durableId="1766682178">
    <w:abstractNumId w:val="3"/>
  </w:num>
  <w:num w:numId="11" w16cid:durableId="584342363">
    <w:abstractNumId w:val="3"/>
  </w:num>
  <w:num w:numId="12" w16cid:durableId="1179932814">
    <w:abstractNumId w:val="3"/>
  </w:num>
  <w:num w:numId="13" w16cid:durableId="1570076336">
    <w:abstractNumId w:val="3"/>
  </w:num>
  <w:num w:numId="14" w16cid:durableId="1461024462">
    <w:abstractNumId w:val="3"/>
  </w:num>
  <w:num w:numId="15" w16cid:durableId="29302151">
    <w:abstractNumId w:val="3"/>
  </w:num>
  <w:num w:numId="16" w16cid:durableId="823472396">
    <w:abstractNumId w:val="16"/>
  </w:num>
  <w:num w:numId="17" w16cid:durableId="1177159782">
    <w:abstractNumId w:val="10"/>
  </w:num>
  <w:num w:numId="18" w16cid:durableId="102657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15213527">
    <w:abstractNumId w:val="2"/>
  </w:num>
  <w:num w:numId="20" w16cid:durableId="938410314">
    <w:abstractNumId w:val="5"/>
  </w:num>
  <w:num w:numId="21" w16cid:durableId="773016381">
    <w:abstractNumId w:val="6"/>
  </w:num>
  <w:num w:numId="22" w16cid:durableId="1446119959">
    <w:abstractNumId w:val="5"/>
  </w:num>
  <w:num w:numId="23" w16cid:durableId="1882355083">
    <w:abstractNumId w:val="5"/>
  </w:num>
  <w:num w:numId="24" w16cid:durableId="2056811372">
    <w:abstractNumId w:val="5"/>
  </w:num>
  <w:num w:numId="25" w16cid:durableId="509103775">
    <w:abstractNumId w:val="5"/>
  </w:num>
  <w:num w:numId="26" w16cid:durableId="83189537">
    <w:abstractNumId w:val="5"/>
  </w:num>
  <w:num w:numId="27" w16cid:durableId="522670265">
    <w:abstractNumId w:val="5"/>
  </w:num>
  <w:num w:numId="28" w16cid:durableId="372467064">
    <w:abstractNumId w:val="5"/>
  </w:num>
  <w:num w:numId="29" w16cid:durableId="977809086">
    <w:abstractNumId w:val="5"/>
  </w:num>
  <w:num w:numId="30" w16cid:durableId="1321732761">
    <w:abstractNumId w:val="5"/>
  </w:num>
  <w:num w:numId="31" w16cid:durableId="691538718">
    <w:abstractNumId w:val="13"/>
  </w:num>
  <w:num w:numId="32" w16cid:durableId="958148360">
    <w:abstractNumId w:val="1"/>
  </w:num>
  <w:num w:numId="33" w16cid:durableId="320356377">
    <w:abstractNumId w:val="9"/>
  </w:num>
  <w:num w:numId="34" w16cid:durableId="7859296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7"/>
    <w:rsid w:val="000024E2"/>
    <w:rsid w:val="00002E51"/>
    <w:rsid w:val="00007BFA"/>
    <w:rsid w:val="00016DBC"/>
    <w:rsid w:val="0002015D"/>
    <w:rsid w:val="00023AB2"/>
    <w:rsid w:val="00026114"/>
    <w:rsid w:val="00030CC4"/>
    <w:rsid w:val="00056364"/>
    <w:rsid w:val="00056FF6"/>
    <w:rsid w:val="00064F78"/>
    <w:rsid w:val="00066DD9"/>
    <w:rsid w:val="00067E41"/>
    <w:rsid w:val="00073EE4"/>
    <w:rsid w:val="00087F83"/>
    <w:rsid w:val="000A6B78"/>
    <w:rsid w:val="000A748D"/>
    <w:rsid w:val="000B1126"/>
    <w:rsid w:val="000B6FFE"/>
    <w:rsid w:val="000C544A"/>
    <w:rsid w:val="000C70C5"/>
    <w:rsid w:val="000D4065"/>
    <w:rsid w:val="000F61D0"/>
    <w:rsid w:val="00101100"/>
    <w:rsid w:val="00106643"/>
    <w:rsid w:val="00114501"/>
    <w:rsid w:val="00123038"/>
    <w:rsid w:val="00124C5C"/>
    <w:rsid w:val="00131B72"/>
    <w:rsid w:val="001456FA"/>
    <w:rsid w:val="00162E78"/>
    <w:rsid w:val="00166AA1"/>
    <w:rsid w:val="00166B4E"/>
    <w:rsid w:val="00174682"/>
    <w:rsid w:val="00174BAA"/>
    <w:rsid w:val="00174EF8"/>
    <w:rsid w:val="0018248E"/>
    <w:rsid w:val="00183B07"/>
    <w:rsid w:val="00183BA9"/>
    <w:rsid w:val="00185569"/>
    <w:rsid w:val="00186AF2"/>
    <w:rsid w:val="00193CB1"/>
    <w:rsid w:val="001A5955"/>
    <w:rsid w:val="001A6572"/>
    <w:rsid w:val="001A6AEE"/>
    <w:rsid w:val="001B0BA0"/>
    <w:rsid w:val="001C2FB9"/>
    <w:rsid w:val="001D0539"/>
    <w:rsid w:val="001D3E9B"/>
    <w:rsid w:val="001E5319"/>
    <w:rsid w:val="001F2637"/>
    <w:rsid w:val="00205FD9"/>
    <w:rsid w:val="00213194"/>
    <w:rsid w:val="00232A0D"/>
    <w:rsid w:val="002330A0"/>
    <w:rsid w:val="00241D1B"/>
    <w:rsid w:val="00250A6A"/>
    <w:rsid w:val="00265126"/>
    <w:rsid w:val="002740B8"/>
    <w:rsid w:val="002769BE"/>
    <w:rsid w:val="00283B37"/>
    <w:rsid w:val="002848D1"/>
    <w:rsid w:val="002912DB"/>
    <w:rsid w:val="002966AF"/>
    <w:rsid w:val="002B72C6"/>
    <w:rsid w:val="002C0C2F"/>
    <w:rsid w:val="002D5AB9"/>
    <w:rsid w:val="002D6C2A"/>
    <w:rsid w:val="002E275A"/>
    <w:rsid w:val="002E7E5D"/>
    <w:rsid w:val="002F09F1"/>
    <w:rsid w:val="002F455D"/>
    <w:rsid w:val="0030305D"/>
    <w:rsid w:val="00312261"/>
    <w:rsid w:val="00325EBE"/>
    <w:rsid w:val="003267A2"/>
    <w:rsid w:val="00334A14"/>
    <w:rsid w:val="003374DB"/>
    <w:rsid w:val="00340158"/>
    <w:rsid w:val="003403C9"/>
    <w:rsid w:val="00341376"/>
    <w:rsid w:val="003544DE"/>
    <w:rsid w:val="00363C39"/>
    <w:rsid w:val="003870A3"/>
    <w:rsid w:val="003A6FA1"/>
    <w:rsid w:val="003C27DC"/>
    <w:rsid w:val="003C6D6F"/>
    <w:rsid w:val="003E1B4B"/>
    <w:rsid w:val="003E2CDC"/>
    <w:rsid w:val="003F0AC5"/>
    <w:rsid w:val="003F24F6"/>
    <w:rsid w:val="003F6230"/>
    <w:rsid w:val="004057B7"/>
    <w:rsid w:val="00411F94"/>
    <w:rsid w:val="004315ED"/>
    <w:rsid w:val="00433855"/>
    <w:rsid w:val="0044195D"/>
    <w:rsid w:val="0044733C"/>
    <w:rsid w:val="0045084A"/>
    <w:rsid w:val="004547CA"/>
    <w:rsid w:val="00460DDB"/>
    <w:rsid w:val="00462546"/>
    <w:rsid w:val="0047235B"/>
    <w:rsid w:val="00477398"/>
    <w:rsid w:val="00482814"/>
    <w:rsid w:val="004874DB"/>
    <w:rsid w:val="004B7059"/>
    <w:rsid w:val="004C10F1"/>
    <w:rsid w:val="004E21A5"/>
    <w:rsid w:val="004F6A8C"/>
    <w:rsid w:val="004F7D5A"/>
    <w:rsid w:val="0050265E"/>
    <w:rsid w:val="00506728"/>
    <w:rsid w:val="00512E4A"/>
    <w:rsid w:val="00520E27"/>
    <w:rsid w:val="00523E9D"/>
    <w:rsid w:val="005306F8"/>
    <w:rsid w:val="0055469D"/>
    <w:rsid w:val="00565477"/>
    <w:rsid w:val="00584E61"/>
    <w:rsid w:val="0058758B"/>
    <w:rsid w:val="00590746"/>
    <w:rsid w:val="00592BF6"/>
    <w:rsid w:val="00593227"/>
    <w:rsid w:val="005A7EFE"/>
    <w:rsid w:val="005C1FE5"/>
    <w:rsid w:val="005D45DB"/>
    <w:rsid w:val="005D6DE2"/>
    <w:rsid w:val="005E097A"/>
    <w:rsid w:val="005E0AC8"/>
    <w:rsid w:val="005E0FAF"/>
    <w:rsid w:val="005E26FC"/>
    <w:rsid w:val="005E48BB"/>
    <w:rsid w:val="005F41F5"/>
    <w:rsid w:val="00603F03"/>
    <w:rsid w:val="006124A5"/>
    <w:rsid w:val="00616872"/>
    <w:rsid w:val="00620758"/>
    <w:rsid w:val="0062125B"/>
    <w:rsid w:val="006219F7"/>
    <w:rsid w:val="0062542D"/>
    <w:rsid w:val="006350A2"/>
    <w:rsid w:val="00651B17"/>
    <w:rsid w:val="00651E92"/>
    <w:rsid w:val="00657E13"/>
    <w:rsid w:val="00663781"/>
    <w:rsid w:val="00697FC4"/>
    <w:rsid w:val="006A38F1"/>
    <w:rsid w:val="006A5F5C"/>
    <w:rsid w:val="006B1263"/>
    <w:rsid w:val="006B70A1"/>
    <w:rsid w:val="006C1F75"/>
    <w:rsid w:val="006F2930"/>
    <w:rsid w:val="006F5BFD"/>
    <w:rsid w:val="006F6A6C"/>
    <w:rsid w:val="006F7B19"/>
    <w:rsid w:val="007344FF"/>
    <w:rsid w:val="00737CF7"/>
    <w:rsid w:val="00741A0A"/>
    <w:rsid w:val="00743899"/>
    <w:rsid w:val="00745A57"/>
    <w:rsid w:val="0075388E"/>
    <w:rsid w:val="00754834"/>
    <w:rsid w:val="00755FBB"/>
    <w:rsid w:val="007563F7"/>
    <w:rsid w:val="00764242"/>
    <w:rsid w:val="0076602A"/>
    <w:rsid w:val="007715F9"/>
    <w:rsid w:val="00774CEA"/>
    <w:rsid w:val="007800E0"/>
    <w:rsid w:val="007A04FE"/>
    <w:rsid w:val="007A0576"/>
    <w:rsid w:val="007B2604"/>
    <w:rsid w:val="007C0F6B"/>
    <w:rsid w:val="007C28DB"/>
    <w:rsid w:val="007C426F"/>
    <w:rsid w:val="007C4A46"/>
    <w:rsid w:val="007E1475"/>
    <w:rsid w:val="007E765B"/>
    <w:rsid w:val="007F1486"/>
    <w:rsid w:val="007F4FB2"/>
    <w:rsid w:val="0080114D"/>
    <w:rsid w:val="00811053"/>
    <w:rsid w:val="0081563D"/>
    <w:rsid w:val="00825A35"/>
    <w:rsid w:val="00830401"/>
    <w:rsid w:val="00836975"/>
    <w:rsid w:val="0084023C"/>
    <w:rsid w:val="0084075B"/>
    <w:rsid w:val="00850140"/>
    <w:rsid w:val="00873206"/>
    <w:rsid w:val="008745C8"/>
    <w:rsid w:val="0088356F"/>
    <w:rsid w:val="008910AC"/>
    <w:rsid w:val="008A08DF"/>
    <w:rsid w:val="008A55CF"/>
    <w:rsid w:val="008B27C3"/>
    <w:rsid w:val="008B5F38"/>
    <w:rsid w:val="008B710F"/>
    <w:rsid w:val="008C4683"/>
    <w:rsid w:val="008C74C2"/>
    <w:rsid w:val="008C7AEB"/>
    <w:rsid w:val="008D00EA"/>
    <w:rsid w:val="008D4FFA"/>
    <w:rsid w:val="008E10C0"/>
    <w:rsid w:val="008E165B"/>
    <w:rsid w:val="008E7AA4"/>
    <w:rsid w:val="008F115C"/>
    <w:rsid w:val="008F16DC"/>
    <w:rsid w:val="008F5117"/>
    <w:rsid w:val="008F5289"/>
    <w:rsid w:val="008F7F35"/>
    <w:rsid w:val="009043B1"/>
    <w:rsid w:val="0090692D"/>
    <w:rsid w:val="0094234A"/>
    <w:rsid w:val="0094778D"/>
    <w:rsid w:val="00950ABD"/>
    <w:rsid w:val="00953C09"/>
    <w:rsid w:val="00964D46"/>
    <w:rsid w:val="00966D84"/>
    <w:rsid w:val="0098372C"/>
    <w:rsid w:val="009B7103"/>
    <w:rsid w:val="009B71E5"/>
    <w:rsid w:val="009C65AD"/>
    <w:rsid w:val="009D4649"/>
    <w:rsid w:val="009D546F"/>
    <w:rsid w:val="009F0379"/>
    <w:rsid w:val="00A00B34"/>
    <w:rsid w:val="00A038DA"/>
    <w:rsid w:val="00A053BA"/>
    <w:rsid w:val="00A30949"/>
    <w:rsid w:val="00A40144"/>
    <w:rsid w:val="00A418A3"/>
    <w:rsid w:val="00A579F7"/>
    <w:rsid w:val="00A7026C"/>
    <w:rsid w:val="00A7789F"/>
    <w:rsid w:val="00A83F98"/>
    <w:rsid w:val="00A91FA0"/>
    <w:rsid w:val="00A93990"/>
    <w:rsid w:val="00A95824"/>
    <w:rsid w:val="00AA0CE5"/>
    <w:rsid w:val="00AA4E31"/>
    <w:rsid w:val="00AA7802"/>
    <w:rsid w:val="00AC435E"/>
    <w:rsid w:val="00AC7F57"/>
    <w:rsid w:val="00AE2972"/>
    <w:rsid w:val="00AE4E20"/>
    <w:rsid w:val="00AF373D"/>
    <w:rsid w:val="00AF3BD7"/>
    <w:rsid w:val="00AF602E"/>
    <w:rsid w:val="00B0421F"/>
    <w:rsid w:val="00B1123A"/>
    <w:rsid w:val="00B210CD"/>
    <w:rsid w:val="00B3368D"/>
    <w:rsid w:val="00B35412"/>
    <w:rsid w:val="00B471B8"/>
    <w:rsid w:val="00B477ED"/>
    <w:rsid w:val="00B51C65"/>
    <w:rsid w:val="00B54D32"/>
    <w:rsid w:val="00B7032C"/>
    <w:rsid w:val="00B72EA4"/>
    <w:rsid w:val="00B77E7D"/>
    <w:rsid w:val="00B82678"/>
    <w:rsid w:val="00B82E8C"/>
    <w:rsid w:val="00B83F9D"/>
    <w:rsid w:val="00B90CE2"/>
    <w:rsid w:val="00B92331"/>
    <w:rsid w:val="00BA3171"/>
    <w:rsid w:val="00BA43BE"/>
    <w:rsid w:val="00BA5B7E"/>
    <w:rsid w:val="00BF352C"/>
    <w:rsid w:val="00C03E53"/>
    <w:rsid w:val="00C10A1D"/>
    <w:rsid w:val="00C24CB1"/>
    <w:rsid w:val="00C3378E"/>
    <w:rsid w:val="00C34AF9"/>
    <w:rsid w:val="00C40686"/>
    <w:rsid w:val="00C43814"/>
    <w:rsid w:val="00C51DF4"/>
    <w:rsid w:val="00C56070"/>
    <w:rsid w:val="00C5621D"/>
    <w:rsid w:val="00C61820"/>
    <w:rsid w:val="00C63221"/>
    <w:rsid w:val="00C65017"/>
    <w:rsid w:val="00C66478"/>
    <w:rsid w:val="00C74ED4"/>
    <w:rsid w:val="00C83B2A"/>
    <w:rsid w:val="00C8452B"/>
    <w:rsid w:val="00C91E3F"/>
    <w:rsid w:val="00C963F0"/>
    <w:rsid w:val="00CA18A9"/>
    <w:rsid w:val="00CB031F"/>
    <w:rsid w:val="00CC1261"/>
    <w:rsid w:val="00CD238D"/>
    <w:rsid w:val="00CD29CF"/>
    <w:rsid w:val="00CD4206"/>
    <w:rsid w:val="00CE64C9"/>
    <w:rsid w:val="00D17C3B"/>
    <w:rsid w:val="00D17F49"/>
    <w:rsid w:val="00D50822"/>
    <w:rsid w:val="00D51246"/>
    <w:rsid w:val="00D5266D"/>
    <w:rsid w:val="00D52893"/>
    <w:rsid w:val="00D53649"/>
    <w:rsid w:val="00D5467E"/>
    <w:rsid w:val="00D616A9"/>
    <w:rsid w:val="00D63CF8"/>
    <w:rsid w:val="00D74358"/>
    <w:rsid w:val="00D753ED"/>
    <w:rsid w:val="00D77CB0"/>
    <w:rsid w:val="00D8156D"/>
    <w:rsid w:val="00D92F0A"/>
    <w:rsid w:val="00D940B9"/>
    <w:rsid w:val="00DA2125"/>
    <w:rsid w:val="00DA64CB"/>
    <w:rsid w:val="00DA7E0D"/>
    <w:rsid w:val="00DB3C32"/>
    <w:rsid w:val="00DB4593"/>
    <w:rsid w:val="00DD2373"/>
    <w:rsid w:val="00DE2A00"/>
    <w:rsid w:val="00DF6802"/>
    <w:rsid w:val="00E07AA6"/>
    <w:rsid w:val="00E136CB"/>
    <w:rsid w:val="00E143FE"/>
    <w:rsid w:val="00E24B97"/>
    <w:rsid w:val="00E331AB"/>
    <w:rsid w:val="00E42058"/>
    <w:rsid w:val="00E42CED"/>
    <w:rsid w:val="00E454F2"/>
    <w:rsid w:val="00E504DA"/>
    <w:rsid w:val="00E55342"/>
    <w:rsid w:val="00E66FD4"/>
    <w:rsid w:val="00E6792A"/>
    <w:rsid w:val="00E71340"/>
    <w:rsid w:val="00E71627"/>
    <w:rsid w:val="00E74DF7"/>
    <w:rsid w:val="00EC1125"/>
    <w:rsid w:val="00EC759E"/>
    <w:rsid w:val="00ED18F4"/>
    <w:rsid w:val="00EE061D"/>
    <w:rsid w:val="00EE6CC8"/>
    <w:rsid w:val="00EF5859"/>
    <w:rsid w:val="00F11145"/>
    <w:rsid w:val="00F169DA"/>
    <w:rsid w:val="00F25503"/>
    <w:rsid w:val="00F34A99"/>
    <w:rsid w:val="00F356BF"/>
    <w:rsid w:val="00F379AD"/>
    <w:rsid w:val="00F428D6"/>
    <w:rsid w:val="00F43232"/>
    <w:rsid w:val="00F55049"/>
    <w:rsid w:val="00F60614"/>
    <w:rsid w:val="00F86341"/>
    <w:rsid w:val="00F9064F"/>
    <w:rsid w:val="00F91639"/>
    <w:rsid w:val="00F92799"/>
    <w:rsid w:val="00FA0F34"/>
    <w:rsid w:val="00FA3209"/>
    <w:rsid w:val="00FB2A0E"/>
    <w:rsid w:val="00FC0D2F"/>
    <w:rsid w:val="00FC411D"/>
    <w:rsid w:val="00FC530E"/>
    <w:rsid w:val="00FD0F48"/>
    <w:rsid w:val="00FE56AE"/>
    <w:rsid w:val="00FE61DE"/>
    <w:rsid w:val="00FF5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280E5"/>
  <w14:defaultImageDpi w14:val="330"/>
  <w15:chartTrackingRefBased/>
  <w15:docId w15:val="{948CC439-4B01-4304-88E6-BCF87AC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F38"/>
    <w:pPr>
      <w:spacing w:line="360" w:lineRule="auto"/>
      <w:jc w:val="both"/>
    </w:pPr>
    <w:rPr>
      <w:sz w:val="22"/>
      <w:szCs w:val="22"/>
    </w:rPr>
  </w:style>
  <w:style w:type="paragraph" w:styleId="Heading1">
    <w:name w:val="heading 1"/>
    <w:aliases w:val="Heading 1 (chapter)"/>
    <w:basedOn w:val="Normal"/>
    <w:next w:val="Normal"/>
    <w:link w:val="Heading1Char"/>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link w:val="Heading2Char"/>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rsid w:val="0055469D"/>
    <w:pPr>
      <w:tabs>
        <w:tab w:val="center" w:pos="4513"/>
        <w:tab w:val="right" w:pos="9026"/>
      </w:tabs>
    </w:pPr>
  </w:style>
  <w:style w:type="character" w:customStyle="1" w:styleId="FooterChar">
    <w:name w:val="Footer Char"/>
    <w:link w:val="Footer"/>
    <w:rsid w:val="0055469D"/>
    <w:rPr>
      <w:sz w:val="22"/>
      <w:szCs w:val="22"/>
    </w:rPr>
  </w:style>
  <w:style w:type="paragraph" w:customStyle="1" w:styleId="ColorfulGrid-Accent11">
    <w:name w:val="Colorful Grid - Accent 11"/>
    <w:basedOn w:val="Normal"/>
    <w:next w:val="Normal"/>
    <w:link w:val="ColorfulGrid-Accent1Char"/>
    <w:uiPriority w:val="29"/>
    <w:rsid w:val="00657E13"/>
    <w:rPr>
      <w:i/>
      <w:iCs/>
      <w:color w:val="000000"/>
    </w:rPr>
  </w:style>
  <w:style w:type="character" w:customStyle="1" w:styleId="ColorfulGrid-Accent1Char">
    <w:name w:val="Colorful Grid - Accent 1 Char"/>
    <w:link w:val="ColorfulGrid-Accent11"/>
    <w:uiPriority w:val="29"/>
    <w:rsid w:val="00657E13"/>
    <w:rPr>
      <w:i/>
      <w:iCs/>
      <w:color w:val="000000"/>
      <w:sz w:val="22"/>
      <w:szCs w:val="22"/>
    </w:rPr>
  </w:style>
  <w:style w:type="paragraph" w:customStyle="1" w:styleId="Heading2forappendices">
    <w:name w:val="Heading2 for appendices"/>
    <w:basedOn w:val="Heading1forappendices"/>
    <w:next w:val="Normal"/>
    <w:qFormat/>
    <w:rsid w:val="00123038"/>
    <w:pPr>
      <w:numPr>
        <w:ilvl w:val="1"/>
      </w:numPr>
      <w:spacing w:after="120"/>
      <w:jc w:val="left"/>
    </w:pPr>
    <w:rPr>
      <w:bCs/>
      <w:sz w:val="28"/>
      <w:szCs w:val="20"/>
    </w:rPr>
  </w:style>
  <w:style w:type="character" w:customStyle="1" w:styleId="Heading1Char">
    <w:name w:val="Heading 1 Char"/>
    <w:aliases w:val="Heading 1 (chapter) Char"/>
    <w:link w:val="Heading1"/>
    <w:rsid w:val="0094234A"/>
    <w:rPr>
      <w:b/>
      <w:smallCaps/>
      <w:kern w:val="28"/>
      <w:sz w:val="36"/>
      <w:szCs w:val="22"/>
    </w:rPr>
  </w:style>
  <w:style w:type="character" w:customStyle="1" w:styleId="Heading2Char">
    <w:name w:val="Heading 2 Char"/>
    <w:link w:val="Heading2"/>
    <w:rsid w:val="0094234A"/>
    <w:rPr>
      <w:b/>
      <w:sz w:val="28"/>
      <w:szCs w:val="22"/>
    </w:rPr>
  </w:style>
  <w:style w:type="paragraph" w:styleId="Revision">
    <w:name w:val="Revision"/>
    <w:hidden/>
    <w:uiPriority w:val="99"/>
    <w:semiHidden/>
    <w:rsid w:val="0094234A"/>
    <w:rPr>
      <w:sz w:val="22"/>
      <w:szCs w:val="22"/>
    </w:rPr>
  </w:style>
  <w:style w:type="paragraph" w:styleId="BalloonText">
    <w:name w:val="Balloon Text"/>
    <w:basedOn w:val="Normal"/>
    <w:link w:val="BalloonTextChar"/>
    <w:rsid w:val="009423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94234A"/>
    <w:rPr>
      <w:rFonts w:ascii="Segoe UI" w:hAnsi="Segoe UI" w:cs="Segoe UI"/>
      <w:sz w:val="18"/>
      <w:szCs w:val="18"/>
    </w:rPr>
  </w:style>
  <w:style w:type="character" w:styleId="CommentReference">
    <w:name w:val="annotation reference"/>
    <w:basedOn w:val="DefaultParagraphFont"/>
    <w:rsid w:val="008745C8"/>
    <w:rPr>
      <w:sz w:val="16"/>
      <w:szCs w:val="16"/>
    </w:rPr>
  </w:style>
  <w:style w:type="paragraph" w:styleId="CommentText">
    <w:name w:val="annotation text"/>
    <w:basedOn w:val="Normal"/>
    <w:link w:val="CommentTextChar"/>
    <w:rsid w:val="008745C8"/>
    <w:pPr>
      <w:spacing w:line="240" w:lineRule="auto"/>
    </w:pPr>
    <w:rPr>
      <w:sz w:val="20"/>
      <w:szCs w:val="20"/>
    </w:rPr>
  </w:style>
  <w:style w:type="character" w:customStyle="1" w:styleId="CommentTextChar">
    <w:name w:val="Comment Text Char"/>
    <w:basedOn w:val="DefaultParagraphFont"/>
    <w:link w:val="CommentText"/>
    <w:rsid w:val="008745C8"/>
  </w:style>
  <w:style w:type="paragraph" w:styleId="CommentSubject">
    <w:name w:val="annotation subject"/>
    <w:basedOn w:val="CommentText"/>
    <w:next w:val="CommentText"/>
    <w:link w:val="CommentSubjectChar"/>
    <w:semiHidden/>
    <w:unhideWhenUsed/>
    <w:rsid w:val="008745C8"/>
    <w:rPr>
      <w:b/>
      <w:bCs/>
    </w:rPr>
  </w:style>
  <w:style w:type="character" w:customStyle="1" w:styleId="CommentSubjectChar">
    <w:name w:val="Comment Subject Char"/>
    <w:basedOn w:val="CommentTextChar"/>
    <w:link w:val="CommentSubject"/>
    <w:semiHidden/>
    <w:rsid w:val="008745C8"/>
    <w:rPr>
      <w:b/>
      <w:bCs/>
    </w:rPr>
  </w:style>
  <w:style w:type="paragraph" w:styleId="ListParagraph">
    <w:name w:val="List Paragraph"/>
    <w:basedOn w:val="Normal"/>
    <w:uiPriority w:val="34"/>
    <w:rsid w:val="0030305D"/>
    <w:pPr>
      <w:ind w:left="720"/>
      <w:contextualSpacing/>
    </w:pPr>
  </w:style>
  <w:style w:type="table" w:styleId="TableGrid">
    <w:name w:val="Table Grid"/>
    <w:basedOn w:val="TableNormal"/>
    <w:rsid w:val="00405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dent">
    <w:name w:val="tudent"/>
    <w:rsid w:val="00131B72"/>
    <w:pPr>
      <w:widowControl w:val="0"/>
      <w:tabs>
        <w:tab w:val="left" w:pos="0"/>
      </w:tabs>
      <w:suppressAutoHyphens/>
      <w:jc w:val="both"/>
    </w:pPr>
    <w:rPr>
      <w:rFonts w:ascii="Times Roman" w:hAnsi="Times Roman"/>
      <w:snapToGrid w:val="0"/>
      <w:spacing w:val="-3"/>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48">
      <w:bodyDiv w:val="1"/>
      <w:marLeft w:val="0"/>
      <w:marRight w:val="0"/>
      <w:marTop w:val="0"/>
      <w:marBottom w:val="0"/>
      <w:divBdr>
        <w:top w:val="none" w:sz="0" w:space="0" w:color="auto"/>
        <w:left w:val="none" w:sz="0" w:space="0" w:color="auto"/>
        <w:bottom w:val="none" w:sz="0" w:space="0" w:color="auto"/>
        <w:right w:val="none" w:sz="0" w:space="0" w:color="auto"/>
      </w:divBdr>
    </w:div>
    <w:div w:id="39746425">
      <w:bodyDiv w:val="1"/>
      <w:marLeft w:val="0"/>
      <w:marRight w:val="0"/>
      <w:marTop w:val="0"/>
      <w:marBottom w:val="0"/>
      <w:divBdr>
        <w:top w:val="none" w:sz="0" w:space="0" w:color="auto"/>
        <w:left w:val="none" w:sz="0" w:space="0" w:color="auto"/>
        <w:bottom w:val="none" w:sz="0" w:space="0" w:color="auto"/>
        <w:right w:val="none" w:sz="0" w:space="0" w:color="auto"/>
      </w:divBdr>
    </w:div>
    <w:div w:id="64423433">
      <w:bodyDiv w:val="1"/>
      <w:marLeft w:val="0"/>
      <w:marRight w:val="0"/>
      <w:marTop w:val="0"/>
      <w:marBottom w:val="0"/>
      <w:divBdr>
        <w:top w:val="none" w:sz="0" w:space="0" w:color="auto"/>
        <w:left w:val="none" w:sz="0" w:space="0" w:color="auto"/>
        <w:bottom w:val="none" w:sz="0" w:space="0" w:color="auto"/>
        <w:right w:val="none" w:sz="0" w:space="0" w:color="auto"/>
      </w:divBdr>
    </w:div>
    <w:div w:id="142695172">
      <w:bodyDiv w:val="1"/>
      <w:marLeft w:val="0"/>
      <w:marRight w:val="0"/>
      <w:marTop w:val="0"/>
      <w:marBottom w:val="0"/>
      <w:divBdr>
        <w:top w:val="none" w:sz="0" w:space="0" w:color="auto"/>
        <w:left w:val="none" w:sz="0" w:space="0" w:color="auto"/>
        <w:bottom w:val="none" w:sz="0" w:space="0" w:color="auto"/>
        <w:right w:val="none" w:sz="0" w:space="0" w:color="auto"/>
      </w:divBdr>
    </w:div>
    <w:div w:id="143932752">
      <w:bodyDiv w:val="1"/>
      <w:marLeft w:val="0"/>
      <w:marRight w:val="0"/>
      <w:marTop w:val="0"/>
      <w:marBottom w:val="0"/>
      <w:divBdr>
        <w:top w:val="none" w:sz="0" w:space="0" w:color="auto"/>
        <w:left w:val="none" w:sz="0" w:space="0" w:color="auto"/>
        <w:bottom w:val="none" w:sz="0" w:space="0" w:color="auto"/>
        <w:right w:val="none" w:sz="0" w:space="0" w:color="auto"/>
      </w:divBdr>
    </w:div>
    <w:div w:id="189419033">
      <w:bodyDiv w:val="1"/>
      <w:marLeft w:val="0"/>
      <w:marRight w:val="0"/>
      <w:marTop w:val="0"/>
      <w:marBottom w:val="0"/>
      <w:divBdr>
        <w:top w:val="none" w:sz="0" w:space="0" w:color="auto"/>
        <w:left w:val="none" w:sz="0" w:space="0" w:color="auto"/>
        <w:bottom w:val="none" w:sz="0" w:space="0" w:color="auto"/>
        <w:right w:val="none" w:sz="0" w:space="0" w:color="auto"/>
      </w:divBdr>
    </w:div>
    <w:div w:id="239141517">
      <w:bodyDiv w:val="1"/>
      <w:marLeft w:val="0"/>
      <w:marRight w:val="0"/>
      <w:marTop w:val="0"/>
      <w:marBottom w:val="0"/>
      <w:divBdr>
        <w:top w:val="none" w:sz="0" w:space="0" w:color="auto"/>
        <w:left w:val="none" w:sz="0" w:space="0" w:color="auto"/>
        <w:bottom w:val="none" w:sz="0" w:space="0" w:color="auto"/>
        <w:right w:val="none" w:sz="0" w:space="0" w:color="auto"/>
      </w:divBdr>
    </w:div>
    <w:div w:id="463357005">
      <w:bodyDiv w:val="1"/>
      <w:marLeft w:val="0"/>
      <w:marRight w:val="0"/>
      <w:marTop w:val="0"/>
      <w:marBottom w:val="0"/>
      <w:divBdr>
        <w:top w:val="none" w:sz="0" w:space="0" w:color="auto"/>
        <w:left w:val="none" w:sz="0" w:space="0" w:color="auto"/>
        <w:bottom w:val="none" w:sz="0" w:space="0" w:color="auto"/>
        <w:right w:val="none" w:sz="0" w:space="0" w:color="auto"/>
      </w:divBdr>
    </w:div>
    <w:div w:id="567764591">
      <w:bodyDiv w:val="1"/>
      <w:marLeft w:val="0"/>
      <w:marRight w:val="0"/>
      <w:marTop w:val="0"/>
      <w:marBottom w:val="0"/>
      <w:divBdr>
        <w:top w:val="none" w:sz="0" w:space="0" w:color="auto"/>
        <w:left w:val="none" w:sz="0" w:space="0" w:color="auto"/>
        <w:bottom w:val="none" w:sz="0" w:space="0" w:color="auto"/>
        <w:right w:val="none" w:sz="0" w:space="0" w:color="auto"/>
      </w:divBdr>
    </w:div>
    <w:div w:id="680395499">
      <w:bodyDiv w:val="1"/>
      <w:marLeft w:val="0"/>
      <w:marRight w:val="0"/>
      <w:marTop w:val="0"/>
      <w:marBottom w:val="0"/>
      <w:divBdr>
        <w:top w:val="none" w:sz="0" w:space="0" w:color="auto"/>
        <w:left w:val="none" w:sz="0" w:space="0" w:color="auto"/>
        <w:bottom w:val="none" w:sz="0" w:space="0" w:color="auto"/>
        <w:right w:val="none" w:sz="0" w:space="0" w:color="auto"/>
      </w:divBdr>
    </w:div>
    <w:div w:id="1138188940">
      <w:bodyDiv w:val="1"/>
      <w:marLeft w:val="0"/>
      <w:marRight w:val="0"/>
      <w:marTop w:val="0"/>
      <w:marBottom w:val="0"/>
      <w:divBdr>
        <w:top w:val="none" w:sz="0" w:space="0" w:color="auto"/>
        <w:left w:val="none" w:sz="0" w:space="0" w:color="auto"/>
        <w:bottom w:val="none" w:sz="0" w:space="0" w:color="auto"/>
        <w:right w:val="none" w:sz="0" w:space="0" w:color="auto"/>
      </w:divBdr>
    </w:div>
    <w:div w:id="1435829999">
      <w:bodyDiv w:val="1"/>
      <w:marLeft w:val="0"/>
      <w:marRight w:val="0"/>
      <w:marTop w:val="0"/>
      <w:marBottom w:val="0"/>
      <w:divBdr>
        <w:top w:val="none" w:sz="0" w:space="0" w:color="auto"/>
        <w:left w:val="none" w:sz="0" w:space="0" w:color="auto"/>
        <w:bottom w:val="none" w:sz="0" w:space="0" w:color="auto"/>
        <w:right w:val="none" w:sz="0" w:space="0" w:color="auto"/>
      </w:divBdr>
    </w:div>
    <w:div w:id="1436628761">
      <w:bodyDiv w:val="1"/>
      <w:marLeft w:val="0"/>
      <w:marRight w:val="0"/>
      <w:marTop w:val="0"/>
      <w:marBottom w:val="0"/>
      <w:divBdr>
        <w:top w:val="none" w:sz="0" w:space="0" w:color="auto"/>
        <w:left w:val="none" w:sz="0" w:space="0" w:color="auto"/>
        <w:bottom w:val="none" w:sz="0" w:space="0" w:color="auto"/>
        <w:right w:val="none" w:sz="0" w:space="0" w:color="auto"/>
      </w:divBdr>
    </w:div>
    <w:div w:id="1609580630">
      <w:bodyDiv w:val="1"/>
      <w:marLeft w:val="0"/>
      <w:marRight w:val="0"/>
      <w:marTop w:val="0"/>
      <w:marBottom w:val="0"/>
      <w:divBdr>
        <w:top w:val="none" w:sz="0" w:space="0" w:color="auto"/>
        <w:left w:val="none" w:sz="0" w:space="0" w:color="auto"/>
        <w:bottom w:val="none" w:sz="0" w:space="0" w:color="auto"/>
        <w:right w:val="none" w:sz="0" w:space="0" w:color="auto"/>
      </w:divBdr>
    </w:div>
    <w:div w:id="1648245622">
      <w:bodyDiv w:val="1"/>
      <w:marLeft w:val="0"/>
      <w:marRight w:val="0"/>
      <w:marTop w:val="0"/>
      <w:marBottom w:val="0"/>
      <w:divBdr>
        <w:top w:val="none" w:sz="0" w:space="0" w:color="auto"/>
        <w:left w:val="none" w:sz="0" w:space="0" w:color="auto"/>
        <w:bottom w:val="none" w:sz="0" w:space="0" w:color="auto"/>
        <w:right w:val="none" w:sz="0" w:space="0" w:color="auto"/>
      </w:divBdr>
    </w:div>
    <w:div w:id="1797554058">
      <w:bodyDiv w:val="1"/>
      <w:marLeft w:val="0"/>
      <w:marRight w:val="0"/>
      <w:marTop w:val="0"/>
      <w:marBottom w:val="0"/>
      <w:divBdr>
        <w:top w:val="none" w:sz="0" w:space="0" w:color="auto"/>
        <w:left w:val="none" w:sz="0" w:space="0" w:color="auto"/>
        <w:bottom w:val="none" w:sz="0" w:space="0" w:color="auto"/>
        <w:right w:val="none" w:sz="0" w:space="0" w:color="auto"/>
      </w:divBdr>
    </w:div>
    <w:div w:id="1838573938">
      <w:bodyDiv w:val="1"/>
      <w:marLeft w:val="0"/>
      <w:marRight w:val="0"/>
      <w:marTop w:val="0"/>
      <w:marBottom w:val="0"/>
      <w:divBdr>
        <w:top w:val="none" w:sz="0" w:space="0" w:color="auto"/>
        <w:left w:val="none" w:sz="0" w:space="0" w:color="auto"/>
        <w:bottom w:val="none" w:sz="0" w:space="0" w:color="auto"/>
        <w:right w:val="none" w:sz="0" w:space="0" w:color="auto"/>
      </w:divBdr>
    </w:div>
    <w:div w:id="1989288738">
      <w:bodyDiv w:val="1"/>
      <w:marLeft w:val="0"/>
      <w:marRight w:val="0"/>
      <w:marTop w:val="0"/>
      <w:marBottom w:val="0"/>
      <w:divBdr>
        <w:top w:val="none" w:sz="0" w:space="0" w:color="auto"/>
        <w:left w:val="none" w:sz="0" w:space="0" w:color="auto"/>
        <w:bottom w:val="none" w:sz="0" w:space="0" w:color="auto"/>
        <w:right w:val="none" w:sz="0" w:space="0" w:color="auto"/>
      </w:divBdr>
    </w:div>
    <w:div w:id="2060324612">
      <w:bodyDiv w:val="1"/>
      <w:marLeft w:val="0"/>
      <w:marRight w:val="0"/>
      <w:marTop w:val="0"/>
      <w:marBottom w:val="0"/>
      <w:divBdr>
        <w:top w:val="none" w:sz="0" w:space="0" w:color="auto"/>
        <w:left w:val="none" w:sz="0" w:space="0" w:color="auto"/>
        <w:bottom w:val="none" w:sz="0" w:space="0" w:color="auto"/>
        <w:right w:val="none" w:sz="0" w:space="0" w:color="auto"/>
      </w:divBdr>
    </w:div>
    <w:div w:id="2065248297">
      <w:bodyDiv w:val="1"/>
      <w:marLeft w:val="0"/>
      <w:marRight w:val="0"/>
      <w:marTop w:val="0"/>
      <w:marBottom w:val="0"/>
      <w:divBdr>
        <w:top w:val="none" w:sz="0" w:space="0" w:color="auto"/>
        <w:left w:val="none" w:sz="0" w:space="0" w:color="auto"/>
        <w:bottom w:val="none" w:sz="0" w:space="0" w:color="auto"/>
        <w:right w:val="none" w:sz="0" w:space="0" w:color="auto"/>
      </w:divBdr>
    </w:div>
    <w:div w:id="2093041716">
      <w:bodyDiv w:val="1"/>
      <w:marLeft w:val="0"/>
      <w:marRight w:val="0"/>
      <w:marTop w:val="0"/>
      <w:marBottom w:val="0"/>
      <w:divBdr>
        <w:top w:val="none" w:sz="0" w:space="0" w:color="auto"/>
        <w:left w:val="none" w:sz="0" w:space="0" w:color="auto"/>
        <w:bottom w:val="none" w:sz="0" w:space="0" w:color="auto"/>
        <w:right w:val="none" w:sz="0" w:space="0" w:color="auto"/>
      </w:divBdr>
    </w:div>
    <w:div w:id="21241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nlloyd%20Gent\Downloads\final_project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Put20</b:Tag>
    <b:SourceType>JournalArticle</b:SourceType>
    <b:Guid>{66908CC6-4264-47D1-A73D-F77AC7236DAF}</b:Guid>
    <b:Title>Generative music in video games: State of the art, challenges, and prospects</b:Title>
    <b:JournalName>Entertainment Computing</b:JournalName>
    <b:Year>2020</b:Year>
    <b:Author>
      <b:Author>
        <b:NameList>
          <b:Person>
            <b:Last>Pute</b:Last>
            <b:First>Cale</b:First>
          </b:Person>
          <b:Person>
            <b:Last>Pasquier</b:Last>
            <b:First>Philippe</b:First>
          </b:Person>
        </b:NameList>
      </b:Author>
    </b:Author>
    <b:RefOrder>1</b:RefOrder>
  </b:Source>
  <b:Source>
    <b:Tag>Gil</b:Tag>
    <b:SourceType>ConferenceProceedings</b:SourceType>
    <b:Guid>{FA894A27-514F-4C0F-A48C-400C5A841727}</b:Guid>
    <b:Title>Solving adaptive game music transitions from a composer centred perspective</b:Title>
    <b:Author>
      <b:Author>
        <b:NameList>
          <b:Person>
            <b:Last>Gillespie</b:Last>
            <b:First>Samuel</b:First>
          </b:Person>
          <b:Person>
            <b:Last>Brown</b:Last>
            <b:First>Oliver</b:First>
          </b:Person>
        </b:NameList>
      </b:Author>
    </b:Author>
    <b:Year>2017</b:Year>
    <b:Pages>1-8</b:Pages>
    <b:ConferenceName>Proceedings of the 5th International Workshop on Musical Metacreation</b:ConferenceName>
    <b:City>Atlanta, USA</b:City>
    <b:Publisher>[no publisher]</b:Publisher>
    <b:RefOrder>4</b:RefOrder>
  </b:Source>
  <b:Source>
    <b:Tag>Put19</b:Tag>
    <b:SourceType>ConferenceProceedings</b:SourceType>
    <b:Guid>{50237C81-9DB4-4920-B0DF-7ED0CA04BC0D}</b:Guid>
    <b:Title>Music Matters: An empirical study on the effects of adaptive music on experienced and perceived player affect</b:Title>
    <b:Pages>pp. 1-8</b:Pages>
    <b:Year>2019</b:Year>
    <b:ConferenceName>IEEE Symposium on Computational Intelligence and Games, CIG</b:ConferenceName>
    <b:City>London, UK</b:City>
    <b:Publisher>IEEE</b:Publisher>
    <b:Author>
      <b:Author>
        <b:NameList>
          <b:Person>
            <b:Last>Pute</b:Last>
            <b:First>Cale</b:First>
          </b:Person>
          <b:Person>
            <b:Last>Pasquier</b:Last>
            <b:First>Philippe</b:First>
          </b:Person>
        </b:NameList>
      </b:Author>
    </b:Author>
    <b:RefOrder>2</b:RefOrder>
  </b:Source>
  <b:Source>
    <b:Tag>Thi21</b:Tag>
    <b:SourceType>ConferenceProceedings</b:SourceType>
    <b:Guid>{22702DD7-2EF4-4718-9126-3A12B8B91D78}</b:Guid>
    <b:Title>How Can Video Game Atmosphere Affect Audience Emotion with Sound</b:Title>
    <b:Year>2021</b:Year>
    <b:City>Okayama, Japan</b:City>
    <b:Publisher>IEEE</b:Publisher>
    <b:Author>
      <b:Author>
        <b:NameList>
          <b:Person>
            <b:Last>Thiparpakul</b:Last>
            <b:First>Poom</b:First>
          </b:Person>
          <b:Person>
            <b:Last>Mokekhaow</b:Last>
            <b:First>Sorawit</b:First>
          </b:Person>
          <b:Person>
            <b:Last>Supabanpot</b:Last>
            <b:First>Kamkan</b:First>
          </b:Person>
        </b:NameList>
      </b:Author>
    </b:Author>
    <b:Pages>480-484</b:Pages>
    <b:ConferenceName>Information and Education Technology (ICIET), International Conference on</b:ConferenceName>
    <b:RefOrder>3</b:RefOrder>
  </b:Source>
</b:Sources>
</file>

<file path=customXml/itemProps1.xml><?xml version="1.0" encoding="utf-8"?>
<ds:datastoreItem xmlns:ds="http://schemas.openxmlformats.org/officeDocument/2006/customXml" ds:itemID="{49EEF390-F563-4A5E-B470-FA0CA0B32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final_project_report_template</Template>
  <TotalTime>944</TotalTime>
  <Pages>1</Pages>
  <Words>2563</Words>
  <Characters>14613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17142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Darrenlloyd Gent</dc:creator>
  <cp:keywords/>
  <dc:description/>
  <cp:lastModifiedBy>𝓈𝓊𝓂𝓂𝑒𝓇 🎀</cp:lastModifiedBy>
  <cp:revision>143</cp:revision>
  <cp:lastPrinted>2024-01-15T19:49:00Z</cp:lastPrinted>
  <dcterms:created xsi:type="dcterms:W3CDTF">2023-08-22T16:36:00Z</dcterms:created>
  <dcterms:modified xsi:type="dcterms:W3CDTF">2024-01-15T19:50:00Z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ce85ec315fb5055431a96d1504f5771a705c7644e8d08886b0ffdc5b2599f40c</vt:lpwstr>
  </property>
</Properties>
</file>